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F27C5" w:rsidR="00FF27C5" w:rsidP="00FF27C5" w:rsidRDefault="00FF27C5" w14:paraId="1789ADD8" w14:textId="77777777">
      <w:pPr>
        <w:rPr>
          <w:rFonts w:ascii="Times New Roman" w:hAnsi="Times New Roman" w:cs="Times New Roman"/>
          <w:sz w:val="24"/>
          <w:szCs w:val="20"/>
        </w:rPr>
      </w:pPr>
    </w:p>
    <w:p w:rsidRPr="00FF27C5" w:rsidR="00FF27C5" w:rsidP="00FF27C5" w:rsidRDefault="00FF27C5" w14:paraId="17DEF92F" w14:textId="77777777">
      <w:pPr>
        <w:rPr>
          <w:rFonts w:ascii="Times New Roman" w:hAnsi="Times New Roman" w:cs="Times New Roman"/>
          <w:sz w:val="24"/>
          <w:szCs w:val="20"/>
        </w:rPr>
      </w:pPr>
    </w:p>
    <w:p w:rsidRPr="00FF27C5" w:rsidR="00FF27C5" w:rsidP="00FF27C5" w:rsidRDefault="00FF27C5" w14:paraId="600A3F03" w14:textId="77777777">
      <w:pPr>
        <w:tabs>
          <w:tab w:val="left" w:pos="1717"/>
        </w:tabs>
        <w:rPr>
          <w:rFonts w:ascii="Times New Roman" w:hAnsi="Times New Roman" w:cs="Times New Roman"/>
          <w:sz w:val="24"/>
          <w:szCs w:val="20"/>
        </w:rPr>
      </w:pPr>
      <w:r w:rsidRPr="00FF27C5">
        <w:rPr>
          <w:rFonts w:ascii="Times New Roman" w:hAnsi="Times New Roman" w:cs="Times New Roman"/>
          <w:sz w:val="24"/>
          <w:szCs w:val="20"/>
        </w:rPr>
        <w:tab/>
      </w:r>
    </w:p>
    <w:p w:rsidRPr="00FF27C5" w:rsidR="00FF27C5" w:rsidP="00FF27C5" w:rsidRDefault="00FF27C5" w14:paraId="0420461D" w14:textId="77777777">
      <w:pPr>
        <w:rPr>
          <w:rFonts w:ascii="Times New Roman" w:hAnsi="Times New Roman" w:cs="Times New Roman"/>
          <w:sz w:val="24"/>
          <w:szCs w:val="20"/>
        </w:rPr>
      </w:pPr>
    </w:p>
    <w:p w:rsidRPr="00FF27C5" w:rsidR="00FF27C5" w:rsidP="00FF27C5" w:rsidRDefault="00FF27C5" w14:paraId="652E68DA" w14:textId="77777777">
      <w:pPr>
        <w:rPr>
          <w:rFonts w:ascii="Times New Roman" w:hAnsi="Times New Roman" w:cs="Times New Roman"/>
          <w:sz w:val="24"/>
          <w:szCs w:val="20"/>
        </w:rPr>
      </w:pPr>
    </w:p>
    <w:p w:rsidRPr="00FF27C5" w:rsidR="00FF27C5" w:rsidP="00FF27C5" w:rsidRDefault="00FF27C5" w14:paraId="40795461" w14:textId="77777777">
      <w:pPr>
        <w:rPr>
          <w:rFonts w:ascii="Times New Roman" w:hAnsi="Times New Roman" w:cs="Times New Roman"/>
          <w:sz w:val="24"/>
          <w:szCs w:val="20"/>
        </w:rPr>
      </w:pPr>
    </w:p>
    <w:p w:rsidRPr="00FF27C5" w:rsidR="00FF27C5" w:rsidP="00FF27C5" w:rsidRDefault="00FF27C5" w14:paraId="09A6D745" w14:textId="77777777">
      <w:pPr>
        <w:rPr>
          <w:rFonts w:ascii="Times New Roman" w:hAnsi="Times New Roman" w:cs="Times New Roman"/>
          <w:sz w:val="24"/>
          <w:szCs w:val="20"/>
        </w:rPr>
      </w:pPr>
    </w:p>
    <w:p w:rsidRPr="00FF27C5" w:rsidR="00FF27C5" w:rsidP="6C1DB860" w:rsidRDefault="00FF27C5" w14:paraId="609D3739" w14:textId="5BFEB675">
      <w:pPr>
        <w:rPr>
          <w:rFonts w:ascii="Times New Roman" w:hAnsi="Times New Roman" w:cs="Times New Roman"/>
          <w:b w:val="1"/>
          <w:bCs w:val="1"/>
          <w:i w:val="1"/>
          <w:iCs w:val="1"/>
          <w:sz w:val="68"/>
          <w:szCs w:val="68"/>
          <w:u w:val="single"/>
        </w:rPr>
      </w:pPr>
      <w:r w:rsidRPr="6C1DB860" w:rsidR="399D16FA">
        <w:rPr>
          <w:rFonts w:ascii="Times New Roman" w:hAnsi="Times New Roman" w:cs="Times New Roman"/>
          <w:b w:val="1"/>
          <w:bCs w:val="1"/>
          <w:i w:val="1"/>
          <w:iCs w:val="1"/>
          <w:sz w:val="68"/>
          <w:szCs w:val="68"/>
          <w:u w:val="single"/>
        </w:rPr>
        <w:t>Test</w:t>
      </w:r>
    </w:p>
    <w:p w:rsidRPr="009043A1" w:rsidR="009043A1" w:rsidP="009043A1" w:rsidRDefault="009043A1" w14:paraId="1576E015" w14:textId="77777777">
      <w:pPr>
        <w:tabs>
          <w:tab w:val="left" w:pos="270"/>
          <w:tab w:val="right" w:pos="9360"/>
        </w:tabs>
        <w:jc w:val="center"/>
        <w:rPr>
          <w:sz w:val="52"/>
          <w:szCs w:val="52"/>
        </w:rPr>
      </w:pPr>
      <w:r w:rsidRPr="009043A1">
        <w:rPr>
          <w:sz w:val="52"/>
          <w:szCs w:val="52"/>
        </w:rPr>
        <w:t>Mobile Device Security Policy</w:t>
      </w:r>
    </w:p>
    <w:p w:rsidRPr="00FF27C5" w:rsidR="00FF27C5" w:rsidP="00FF27C5" w:rsidRDefault="00FF27C5" w14:paraId="55E16D43" w14:textId="77777777">
      <w:pPr>
        <w:rPr>
          <w:rFonts w:ascii="Times New Roman" w:hAnsi="Times New Roman" w:cs="Times New Roman"/>
          <w:sz w:val="24"/>
          <w:szCs w:val="20"/>
        </w:rPr>
      </w:pPr>
      <w:r w:rsidRPr="00FF27C5">
        <w:rPr>
          <w:rFonts w:ascii="Times New Roman" w:hAnsi="Times New Roman" w:cs="Times New Roman"/>
          <w:sz w:val="24"/>
          <w:szCs w:val="20"/>
        </w:rPr>
        <w:br w:type="page"/>
      </w:r>
    </w:p>
    <w:p w:rsidRPr="00A377D8" w:rsidR="00411FEF" w:rsidP="00D00465" w:rsidRDefault="00411FEF" w14:paraId="0F582743" w14:textId="77777777"/>
    <w:tbl>
      <w:tblPr>
        <w:tblW w:w="4991" w:type="pct"/>
        <w:tblBorders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shd w:val="pct10" w:color="auto" w:fill="auto"/>
        <w:tblLook w:val="04A0" w:firstRow="1" w:lastRow="0" w:firstColumn="1" w:lastColumn="0" w:noHBand="0" w:noVBand="1"/>
      </w:tblPr>
      <w:tblGrid>
        <w:gridCol w:w="1242"/>
        <w:gridCol w:w="4339"/>
        <w:gridCol w:w="1890"/>
        <w:gridCol w:w="1849"/>
      </w:tblGrid>
      <w:tr w:rsidRPr="007A22A9" w:rsidR="007A22A9" w:rsidTr="6C1DB860" w14:paraId="0F56D28F" w14:textId="77777777">
        <w:trPr>
          <w:trHeight w:val="432" w:hRule="exact"/>
        </w:trPr>
        <w:tc>
          <w:tcPr>
            <w:tcW w:w="666" w:type="pct"/>
            <w:shd w:val="clear" w:color="auto" w:fill="auto"/>
            <w:tcMar/>
            <w:vAlign w:val="center"/>
            <w:hideMark/>
          </w:tcPr>
          <w:p w:rsidRPr="007A22A9" w:rsidR="00411FEF" w:rsidP="6C1DB860" w:rsidRDefault="00411FEF" w14:paraId="4C33C9E0" w14:textId="7FE255F8">
            <w:pPr/>
            <w:r w:rsidRPr="6C1DB860" w:rsidR="42814A0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JavaScript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(</w:t>
            </w:r>
            <w:hyperlink r:id="Rbfa8e2777ea04c67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/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ˈ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dʒ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ɑː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v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ə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k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r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ɪ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p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t</w:t>
              </w:r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/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), often abbreviated as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JS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is a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da490acf731540c6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programming language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that is one of the core technologies of the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5cc0dd6d8ade4bcc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World Wide Web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alongside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c522636943234839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HTML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and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523bf4632fc34eed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CSS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As of 2023, 98.7% of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b12f4d35a184441e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websites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use JavaScript on the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14b40f40d89c45db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client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side for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a76828e6b80c4103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webpage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behavior,</w:t>
            </w:r>
            <w:hyperlink w:anchor="cite_note-10" r:id="R4c0d68f1a64143f4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16"/>
                  <w:szCs w:val="16"/>
                  <w:vertAlign w:val="superscript"/>
                  <w:lang w:val="en-US"/>
                </w:rPr>
                <w:t>[10]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often incorporating third-party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3583803e72e4e3d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libraries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All major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1ff36a751b2b4686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web browsers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have a dedicated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8249e88702994a00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JavaScript engine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to execute the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874d95d158e94931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code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on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b56ab6ff8d7140f9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users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' devices.</w:t>
            </w:r>
          </w:p>
          <w:p w:rsidRPr="007A22A9" w:rsidR="00411FEF" w:rsidP="6C1DB860" w:rsidRDefault="00411FEF" w14:paraId="26653685" w14:textId="72113675">
            <w:pPr/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JavaScript is a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133c25b38754596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high-level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often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b6becf2cdb64276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just-in-time compiled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language that conforms to the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9796c63310e94903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ECMAScript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standard.</w:t>
            </w:r>
            <w:hyperlink w:anchor="cite_note-tc39-11" r:id="R63c23aceb0ff44aa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16"/>
                  <w:szCs w:val="16"/>
                  <w:vertAlign w:val="superscript"/>
                  <w:lang w:val="en-US"/>
                </w:rPr>
                <w:t>[11]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It has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95dd340a49f84650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dynamic typing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d9247b8c00e14b3e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prototype-based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1f1ed9d3a49f45ac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object-orientation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and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a56abe525f8f4643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first-class functions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It is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7d3cc56a8a054fdb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multi-paradigm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supporting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5bfe57fb83cc4085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event-driven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0b15615f86a543ec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functional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and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bc1809fb8bb94cf9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imperative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68ec84e2815d48a3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programming styles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It has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8c6c7d2dd5634a45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application programming interfaces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(APIs) for working with text, dates,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d1c6e6df0e74d43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regular expressions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standard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3ead896630314c7f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data structures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and the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39808ab45cbe445c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Document Object Model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(DOM).</w:t>
            </w:r>
          </w:p>
          <w:p w:rsidRPr="007A22A9" w:rsidR="00411FEF" w:rsidP="6C1DB860" w:rsidRDefault="00411FEF" w14:paraId="51C39588" w14:textId="6634724E">
            <w:pPr/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The ECMAScript standard does not include any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33ec8af2207349ca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input/output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(I/O), such as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0b629bddeb744ac1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networking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a80737261ecd4a0d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storage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or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728fa39f59d54ac8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graphics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facilities. In practice, the web browser or other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e83681b1622e4797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runtime system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provides JavaScript APIs for I/O.</w:t>
            </w:r>
          </w:p>
          <w:p w:rsidRPr="007A22A9" w:rsidR="00411FEF" w:rsidP="6C1DB860" w:rsidRDefault="00411FEF" w14:paraId="522EAE81" w14:textId="6275A0E9">
            <w:pPr/>
            <w:hyperlink r:id="R24043406bb7f4d58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JavaScript engines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were originally used only in web browsers, but are now core components of some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a3577fc64c164a53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servers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and a variety of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348ce310f40f4ee9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applications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The most popular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522c43bc4cf8485d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runtime system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for this usage is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03890c8cf094594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Node.js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</w:t>
            </w:r>
          </w:p>
          <w:p w:rsidRPr="007A22A9" w:rsidR="00411FEF" w:rsidP="6C1DB860" w:rsidRDefault="00411FEF" w14:paraId="5A2ED9AB" w14:textId="19E71602">
            <w:pPr/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Although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b97f4846a7724c2d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Java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and JavaScript are similar in name,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0ef349b528134531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syntax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and respective</w:t>
            </w:r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e2f5dbe3b45a4025">
              <w:r w:rsidRPr="6C1DB860" w:rsidR="42814A04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standard libraries</w:t>
              </w:r>
            </w:hyperlink>
            <w:r w:rsidRPr="6C1DB860" w:rsidR="42814A0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the two languages are distinct and differ greatly in design.</w:t>
            </w:r>
          </w:p>
          <w:p w:rsidRPr="007A22A9" w:rsidR="00411FEF" w:rsidP="00B30D42" w:rsidRDefault="00411FEF" w14:paraId="43E6F8B3" w14:textId="6D53E301">
            <w:pPr>
              <w:pStyle w:val="TableHeader"/>
            </w:pPr>
          </w:p>
        </w:tc>
        <w:tc>
          <w:tcPr>
            <w:tcW w:w="2327" w:type="pct"/>
            <w:shd w:val="clear" w:color="auto" w:fill="auto"/>
            <w:tcMar/>
            <w:vAlign w:val="center"/>
            <w:hideMark/>
          </w:tcPr>
          <w:p w:rsidRPr="000D0422" w:rsidR="00411FEF" w:rsidP="000D0422" w:rsidRDefault="00411FEF" w14:paraId="0EDFD02F" w14:textId="332FDC3D">
            <w:pPr>
              <w:pStyle w:val="TableHeader"/>
            </w:pPr>
          </w:p>
        </w:tc>
        <w:tc>
          <w:tcPr>
            <w:tcW w:w="1014" w:type="pct"/>
            <w:shd w:val="clear" w:color="auto" w:fill="auto"/>
            <w:tcMar/>
            <w:vAlign w:val="center"/>
            <w:hideMark/>
          </w:tcPr>
          <w:p w:rsidRPr="00B30D42" w:rsidR="00411FEF" w:rsidP="00B30D42" w:rsidRDefault="00411FEF" w14:paraId="3B4256CB" w14:textId="3256736E">
            <w:pPr>
              <w:pStyle w:val="TableHeader"/>
            </w:pPr>
          </w:p>
        </w:tc>
        <w:tc>
          <w:tcPr>
            <w:tcW w:w="992" w:type="pct"/>
            <w:shd w:val="clear" w:color="auto" w:fill="auto"/>
            <w:tcMar/>
            <w:vAlign w:val="center"/>
            <w:hideMark/>
          </w:tcPr>
          <w:p w:rsidRPr="00B30D42" w:rsidR="00411FEF" w:rsidP="00B30D42" w:rsidRDefault="00411FEF" w14:paraId="7B087AAA" w14:textId="4E1AB2AB">
            <w:pPr>
              <w:pStyle w:val="TableHeader"/>
            </w:pPr>
          </w:p>
        </w:tc>
      </w:tr>
      <w:tr w:rsidRPr="007A22A9" w:rsidR="007A22A9" w:rsidTr="6C1DB860" w14:paraId="4F7B46E2" w14:textId="77777777">
        <w:trPr>
          <w:trHeight w:val="432"/>
        </w:trPr>
        <w:tc>
          <w:tcPr>
            <w:tcW w:w="666" w:type="pct"/>
            <w:shd w:val="clear" w:color="auto" w:fill="auto"/>
            <w:tcMar/>
            <w:vAlign w:val="center"/>
            <w:hideMark/>
          </w:tcPr>
          <w:p w:rsidRPr="007A22A9" w:rsidR="00411FEF" w:rsidP="00D00465" w:rsidRDefault="00411FEF" w14:paraId="10D862BD" w14:textId="5D1B5150"/>
        </w:tc>
        <w:tc>
          <w:tcPr>
            <w:tcW w:w="2327" w:type="pct"/>
            <w:shd w:val="clear" w:color="auto" w:fill="auto"/>
            <w:tcMar/>
            <w:vAlign w:val="center"/>
          </w:tcPr>
          <w:p w:rsidRPr="007A22A9" w:rsidR="00411FEF" w:rsidP="00D00465" w:rsidRDefault="00915945" w14:paraId="58509545" w14:textId="26F3FE53"/>
        </w:tc>
        <w:tc>
          <w:tcPr>
            <w:tcW w:w="1014" w:type="pct"/>
            <w:shd w:val="clear" w:color="auto" w:fill="auto"/>
            <w:tcMar/>
            <w:vAlign w:val="center"/>
          </w:tcPr>
          <w:p w:rsidRPr="007A22A9" w:rsidR="00411FEF" w:rsidP="00D00465" w:rsidRDefault="00915945" w14:paraId="267B6324" w14:textId="7196EECA"/>
        </w:tc>
        <w:tc>
          <w:tcPr>
            <w:tcW w:w="992" w:type="pct"/>
            <w:shd w:val="clear" w:color="auto" w:fill="auto"/>
            <w:tcMar/>
            <w:vAlign w:val="center"/>
          </w:tcPr>
          <w:p w:rsidRPr="007A22A9" w:rsidR="00411FEF" w:rsidP="00D00465" w:rsidRDefault="00092E71" w14:paraId="66972535" w14:textId="2D2AFD2B"/>
        </w:tc>
      </w:tr>
      <w:tr w:rsidRPr="007A22A9" w:rsidR="00092E71" w:rsidTr="6C1DB860" w14:paraId="0542534D" w14:textId="77777777">
        <w:trPr>
          <w:trHeight w:val="432"/>
        </w:trPr>
        <w:tc>
          <w:tcPr>
            <w:tcW w:w="666" w:type="pct"/>
            <w:shd w:val="clear" w:color="auto" w:fill="auto"/>
            <w:tcMar/>
            <w:vAlign w:val="center"/>
          </w:tcPr>
          <w:p w:rsidRPr="007A22A9" w:rsidR="00092E71" w:rsidP="00D00465" w:rsidRDefault="00092E71" w14:paraId="51E8A088" w14:textId="6A9CBE8A"/>
        </w:tc>
        <w:tc>
          <w:tcPr>
            <w:tcW w:w="2327" w:type="pct"/>
            <w:shd w:val="clear" w:color="auto" w:fill="auto"/>
            <w:tcMar/>
            <w:vAlign w:val="center"/>
          </w:tcPr>
          <w:p w:rsidR="00092E71" w:rsidP="00D00465" w:rsidRDefault="00092E71" w14:paraId="6463522D" w14:textId="2BEFAA0F"/>
        </w:tc>
        <w:tc>
          <w:tcPr>
            <w:tcW w:w="1014" w:type="pct"/>
            <w:shd w:val="clear" w:color="auto" w:fill="auto"/>
            <w:tcMar/>
            <w:vAlign w:val="center"/>
          </w:tcPr>
          <w:p w:rsidR="00092E71" w:rsidP="00D00465" w:rsidRDefault="00092E71" w14:paraId="51548135" w14:textId="1911BE5C"/>
        </w:tc>
        <w:tc>
          <w:tcPr>
            <w:tcW w:w="992" w:type="pct"/>
            <w:shd w:val="clear" w:color="auto" w:fill="auto"/>
            <w:tcMar/>
            <w:vAlign w:val="center"/>
          </w:tcPr>
          <w:p w:rsidRPr="007A22A9" w:rsidR="00092E71" w:rsidP="6C1DB860" w:rsidRDefault="329E7DA2" w14:paraId="31EDA792" w14:textId="3CACF3A5">
            <w:pPr>
              <w:rPr>
                <w:rFonts w:eastAsia="Arial"/>
                <w:color w:val="000000" w:themeColor="text1" w:themeTint="FF" w:themeShade="FF"/>
              </w:rPr>
            </w:pPr>
          </w:p>
        </w:tc>
      </w:tr>
    </w:tbl>
    <w:p w:rsidRPr="007A22A9" w:rsidR="00411FEF" w:rsidP="00D00465" w:rsidRDefault="00411FEF" w14:paraId="7E0F00F9" w14:textId="77777777"/>
    <w:p w:rsidRPr="007A22A9" w:rsidR="00411FEF" w:rsidP="00D00465" w:rsidRDefault="00411FEF" w14:paraId="20A54858" w14:textId="77777777"/>
    <w:p w:rsidRPr="007A22A9" w:rsidR="00411FEF" w:rsidP="00D00465" w:rsidRDefault="00411FEF" w14:paraId="7FD5236B" w14:textId="77777777"/>
    <w:p w:rsidRPr="00D00465" w:rsidR="00411FEF" w:rsidP="00D00465" w:rsidRDefault="00411FEF" w14:paraId="2EBCBCB4" w14:textId="77777777">
      <w:r w:rsidRPr="00D00465">
        <w:br w:type="page"/>
      </w:r>
    </w:p>
    <w:p w:rsidR="00191905" w:rsidP="00257C40" w:rsidRDefault="00191905" w14:paraId="4EE7F912" w14:textId="77777777">
      <w:pPr>
        <w:pStyle w:val="Header"/>
      </w:pPr>
    </w:p>
    <w:p w:rsidRPr="00257C40" w:rsidR="00411FEF" w:rsidP="00257C40" w:rsidRDefault="00411FEF" w14:paraId="2CA78574" w14:textId="0A17D235">
      <w:pPr>
        <w:pStyle w:val="Header"/>
      </w:pPr>
      <w:r w:rsidRPr="00257C40">
        <w:t xml:space="preserve">TABLE OF </w:t>
      </w:r>
      <w:r w:rsidRPr="00257C40" w:rsidR="00E6607F">
        <w:t>CONTENTS</w:t>
      </w:r>
    </w:p>
    <w:p w:rsidR="00B7116A" w:rsidP="00094AB5" w:rsidRDefault="00D321F1" w14:paraId="6097C17E" w14:textId="0BB0E237">
      <w:pPr>
        <w:pStyle w:val="TOC1"/>
        <w:rPr>
          <w:rFonts w:asciiTheme="minorHAnsi" w:hAnsiTheme="minorHAnsi" w:eastAsiaTheme="minorEastAsia" w:cstheme="minorBidi"/>
          <w:szCs w:val="22"/>
          <w:lang w:eastAsia="en-US"/>
        </w:rPr>
      </w:pPr>
      <w:r>
        <w:fldChar w:fldCharType="begin"/>
      </w:r>
      <w:r>
        <w:instrText xml:space="preserve"> TOC \o "1-2" \h \z \t "Heading 3,3" </w:instrText>
      </w:r>
      <w:r>
        <w:fldChar w:fldCharType="separate"/>
      </w:r>
      <w:hyperlink w:history="1" w:anchor="_Toc107136596">
        <w:r w:rsidRPr="00B071E8" w:rsidR="00B7116A">
          <w:rPr>
            <w:rStyle w:val="Hyperlink"/>
          </w:rPr>
          <w:t>1</w:t>
        </w:r>
        <w:r w:rsidR="00B7116A">
          <w:rPr>
            <w:rFonts w:asciiTheme="minorHAnsi" w:hAnsiTheme="minorHAnsi" w:eastAsiaTheme="minorEastAsia" w:cstheme="minorBidi"/>
            <w:szCs w:val="22"/>
            <w:lang w:eastAsia="en-US"/>
          </w:rPr>
          <w:tab/>
        </w:r>
        <w:r w:rsidRPr="00B071E8" w:rsidR="00B7116A">
          <w:rPr>
            <w:rStyle w:val="Hyperlink"/>
          </w:rPr>
          <w:t>INTRODUCTION</w:t>
        </w:r>
        <w:r w:rsidR="00B7116A">
          <w:rPr>
            <w:webHidden/>
          </w:rPr>
          <w:tab/>
        </w:r>
        <w:r w:rsidR="00B7116A">
          <w:rPr>
            <w:webHidden/>
          </w:rPr>
          <w:fldChar w:fldCharType="begin"/>
        </w:r>
        <w:r w:rsidR="00B7116A">
          <w:rPr>
            <w:webHidden/>
          </w:rPr>
          <w:instrText xml:space="preserve"> PAGEREF _Toc107136596 \h </w:instrText>
        </w:r>
        <w:r w:rsidR="00B7116A">
          <w:rPr>
            <w:webHidden/>
          </w:rPr>
        </w:r>
        <w:r w:rsidR="00B7116A">
          <w:rPr>
            <w:webHidden/>
          </w:rPr>
          <w:fldChar w:fldCharType="separate"/>
        </w:r>
        <w:r w:rsidR="00094AB5">
          <w:rPr>
            <w:webHidden/>
          </w:rPr>
          <w:t>4</w:t>
        </w:r>
        <w:r w:rsidR="00B7116A">
          <w:rPr>
            <w:webHidden/>
          </w:rPr>
          <w:fldChar w:fldCharType="end"/>
        </w:r>
      </w:hyperlink>
    </w:p>
    <w:p w:rsidR="00B7116A" w:rsidP="00094AB5" w:rsidRDefault="00000000" w14:paraId="38E6F4C9" w14:textId="6E472FAD">
      <w:pPr>
        <w:pStyle w:val="TOC1"/>
        <w:rPr>
          <w:rFonts w:asciiTheme="minorHAnsi" w:hAnsiTheme="minorHAnsi" w:eastAsiaTheme="minorEastAsia" w:cstheme="minorBidi"/>
          <w:szCs w:val="22"/>
          <w:lang w:eastAsia="en-US"/>
        </w:rPr>
      </w:pPr>
      <w:hyperlink w:history="1" w:anchor="_Toc107136597">
        <w:r w:rsidRPr="00B071E8" w:rsidR="00B7116A">
          <w:rPr>
            <w:rStyle w:val="Hyperlink"/>
          </w:rPr>
          <w:t>2</w:t>
        </w:r>
        <w:r w:rsidR="00B7116A">
          <w:rPr>
            <w:rFonts w:asciiTheme="minorHAnsi" w:hAnsiTheme="minorHAnsi" w:eastAsiaTheme="minorEastAsia" w:cstheme="minorBidi"/>
            <w:szCs w:val="22"/>
            <w:lang w:eastAsia="en-US"/>
          </w:rPr>
          <w:tab/>
        </w:r>
        <w:r w:rsidRPr="00B071E8" w:rsidR="00B7116A">
          <w:rPr>
            <w:rStyle w:val="Hyperlink"/>
          </w:rPr>
          <w:t>SCOPE</w:t>
        </w:r>
        <w:r w:rsidR="00B7116A">
          <w:rPr>
            <w:webHidden/>
          </w:rPr>
          <w:tab/>
        </w:r>
        <w:r w:rsidR="00B7116A">
          <w:rPr>
            <w:webHidden/>
          </w:rPr>
          <w:fldChar w:fldCharType="begin"/>
        </w:r>
        <w:r w:rsidR="00B7116A">
          <w:rPr>
            <w:webHidden/>
          </w:rPr>
          <w:instrText xml:space="preserve"> PAGEREF _Toc107136597 \h </w:instrText>
        </w:r>
        <w:r w:rsidR="00B7116A">
          <w:rPr>
            <w:webHidden/>
          </w:rPr>
        </w:r>
        <w:r w:rsidR="00B7116A">
          <w:rPr>
            <w:webHidden/>
          </w:rPr>
          <w:fldChar w:fldCharType="separate"/>
        </w:r>
        <w:r w:rsidR="00094AB5">
          <w:rPr>
            <w:webHidden/>
          </w:rPr>
          <w:t>4</w:t>
        </w:r>
        <w:r w:rsidR="00B7116A">
          <w:rPr>
            <w:webHidden/>
          </w:rPr>
          <w:fldChar w:fldCharType="end"/>
        </w:r>
      </w:hyperlink>
    </w:p>
    <w:p w:rsidR="00B7116A" w:rsidP="00094AB5" w:rsidRDefault="00000000" w14:paraId="0F49A015" w14:textId="722059AD">
      <w:pPr>
        <w:pStyle w:val="TOC1"/>
        <w:rPr>
          <w:rFonts w:asciiTheme="minorHAnsi" w:hAnsiTheme="minorHAnsi" w:eastAsiaTheme="minorEastAsia" w:cstheme="minorBidi"/>
          <w:szCs w:val="22"/>
          <w:lang w:eastAsia="en-US"/>
        </w:rPr>
      </w:pPr>
      <w:hyperlink w:history="1" w:anchor="_Toc107136598">
        <w:r w:rsidRPr="00B071E8" w:rsidR="00B7116A">
          <w:rPr>
            <w:rStyle w:val="Hyperlink"/>
          </w:rPr>
          <w:t>3</w:t>
        </w:r>
        <w:r w:rsidR="00B7116A">
          <w:rPr>
            <w:rFonts w:asciiTheme="minorHAnsi" w:hAnsiTheme="minorHAnsi" w:eastAsiaTheme="minorEastAsia" w:cstheme="minorBidi"/>
            <w:szCs w:val="22"/>
            <w:lang w:eastAsia="en-US"/>
          </w:rPr>
          <w:tab/>
        </w:r>
        <w:r w:rsidRPr="00B071E8" w:rsidR="00B7116A">
          <w:rPr>
            <w:rStyle w:val="Hyperlink"/>
          </w:rPr>
          <w:t>POLICY</w:t>
        </w:r>
        <w:r w:rsidR="00B7116A">
          <w:rPr>
            <w:webHidden/>
          </w:rPr>
          <w:tab/>
        </w:r>
        <w:r w:rsidR="00B7116A">
          <w:rPr>
            <w:webHidden/>
          </w:rPr>
          <w:fldChar w:fldCharType="begin"/>
        </w:r>
        <w:r w:rsidR="00B7116A">
          <w:rPr>
            <w:webHidden/>
          </w:rPr>
          <w:instrText xml:space="preserve"> PAGEREF _Toc107136598 \h </w:instrText>
        </w:r>
        <w:r w:rsidR="00B7116A">
          <w:rPr>
            <w:webHidden/>
          </w:rPr>
        </w:r>
        <w:r w:rsidR="00B7116A">
          <w:rPr>
            <w:webHidden/>
          </w:rPr>
          <w:fldChar w:fldCharType="separate"/>
        </w:r>
        <w:r w:rsidR="00094AB5">
          <w:rPr>
            <w:webHidden/>
          </w:rPr>
          <w:t>4</w:t>
        </w:r>
        <w:r w:rsidR="00B7116A">
          <w:rPr>
            <w:webHidden/>
          </w:rPr>
          <w:fldChar w:fldCharType="end"/>
        </w:r>
      </w:hyperlink>
    </w:p>
    <w:p w:rsidRPr="00094AB5" w:rsidR="00B7116A" w:rsidP="00094AB5" w:rsidRDefault="00000000" w14:paraId="168F1009" w14:textId="22426CA5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hyperlink w:history="1" w:anchor="_Toc107136599"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3.1</w:t>
        </w:r>
        <w:r w:rsidRPr="00094AB5" w:rsidR="00B7116A">
          <w:rPr>
            <w:rFonts w:asciiTheme="minorHAnsi" w:hAnsiTheme="minorHAnsi" w:eastAsiaTheme="minorEastAsia" w:cstheme="minorBidi"/>
            <w:b/>
            <w:bCs w:val="0"/>
            <w:noProof/>
            <w:sz w:val="20"/>
            <w:szCs w:val="20"/>
            <w:lang w:eastAsia="en-US"/>
          </w:rPr>
          <w:tab/>
        </w:r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Mobile Device Protections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tab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begin"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instrText xml:space="preserve"> PAGEREF _Toc107136599 \h </w:instrTex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separate"/>
        </w:r>
        <w:r w:rsidR="00094AB5">
          <w:rPr>
            <w:b/>
            <w:bCs w:val="0"/>
            <w:noProof/>
            <w:webHidden/>
            <w:sz w:val="20"/>
            <w:szCs w:val="20"/>
          </w:rPr>
          <w:t>4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end"/>
        </w:r>
      </w:hyperlink>
    </w:p>
    <w:p w:rsidRPr="00094AB5" w:rsidR="00B7116A" w:rsidP="00094AB5" w:rsidRDefault="00000000" w14:paraId="6DD1CCA0" w14:textId="0A1F5B8A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hyperlink w:history="1" w:anchor="_Toc107136606"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3.2</w:t>
        </w:r>
        <w:r w:rsidRPr="00094AB5" w:rsidR="00B7116A">
          <w:rPr>
            <w:rFonts w:asciiTheme="minorHAnsi" w:hAnsiTheme="minorHAnsi" w:eastAsiaTheme="minorEastAsia" w:cstheme="minorBidi"/>
            <w:b/>
            <w:bCs w:val="0"/>
            <w:noProof/>
            <w:sz w:val="20"/>
            <w:szCs w:val="20"/>
            <w:lang w:eastAsia="en-US"/>
          </w:rPr>
          <w:tab/>
        </w:r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Mobile Device Monitoring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tab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begin"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instrText xml:space="preserve"> PAGEREF _Toc107136606 \h </w:instrTex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separate"/>
        </w:r>
        <w:r w:rsidR="00094AB5">
          <w:rPr>
            <w:b/>
            <w:bCs w:val="0"/>
            <w:noProof/>
            <w:webHidden/>
            <w:sz w:val="20"/>
            <w:szCs w:val="20"/>
          </w:rPr>
          <w:t>4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end"/>
        </w:r>
      </w:hyperlink>
    </w:p>
    <w:p w:rsidRPr="00094AB5" w:rsidR="00B7116A" w:rsidP="00094AB5" w:rsidRDefault="00000000" w14:paraId="4480D721" w14:textId="6680D8F9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hyperlink w:history="1" w:anchor="_Toc107136608"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3.3</w:t>
        </w:r>
        <w:r w:rsidRPr="00094AB5" w:rsidR="00B7116A">
          <w:rPr>
            <w:rFonts w:asciiTheme="minorHAnsi" w:hAnsiTheme="minorHAnsi" w:eastAsiaTheme="minorEastAsia" w:cstheme="minorBidi"/>
            <w:b/>
            <w:bCs w:val="0"/>
            <w:noProof/>
            <w:sz w:val="20"/>
            <w:szCs w:val="20"/>
            <w:lang w:eastAsia="en-US"/>
          </w:rPr>
          <w:tab/>
        </w:r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Teleworking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tab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begin"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instrText xml:space="preserve"> PAGEREF _Toc107136608 \h </w:instrTex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separate"/>
        </w:r>
        <w:r w:rsidR="00094AB5">
          <w:rPr>
            <w:b/>
            <w:bCs w:val="0"/>
            <w:noProof/>
            <w:webHidden/>
            <w:sz w:val="20"/>
            <w:szCs w:val="20"/>
          </w:rPr>
          <w:t>5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end"/>
        </w:r>
      </w:hyperlink>
    </w:p>
    <w:p w:rsidRPr="00094AB5" w:rsidR="00B7116A" w:rsidP="00094AB5" w:rsidRDefault="00000000" w14:paraId="520481A0" w14:textId="35B85B09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hyperlink w:history="1" w:anchor="_Toc107136615"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3.4</w:t>
        </w:r>
        <w:r w:rsidRPr="00094AB5" w:rsidR="00B7116A">
          <w:rPr>
            <w:rFonts w:asciiTheme="minorHAnsi" w:hAnsiTheme="minorHAnsi" w:eastAsiaTheme="minorEastAsia" w:cstheme="minorBidi"/>
            <w:b/>
            <w:bCs w:val="0"/>
            <w:noProof/>
            <w:sz w:val="20"/>
            <w:szCs w:val="20"/>
            <w:lang w:eastAsia="en-US"/>
          </w:rPr>
          <w:tab/>
        </w:r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Approved Application Stores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tab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begin"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instrText xml:space="preserve"> PAGEREF _Toc107136615 \h </w:instrTex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separate"/>
        </w:r>
        <w:r w:rsidR="00094AB5">
          <w:rPr>
            <w:b/>
            <w:bCs w:val="0"/>
            <w:noProof/>
            <w:webHidden/>
            <w:sz w:val="20"/>
            <w:szCs w:val="20"/>
          </w:rPr>
          <w:t>5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end"/>
        </w:r>
      </w:hyperlink>
    </w:p>
    <w:p w:rsidRPr="00094AB5" w:rsidR="00B7116A" w:rsidP="00094AB5" w:rsidRDefault="00000000" w14:paraId="6A5C7ADA" w14:textId="366418BF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hyperlink w:history="1" w:anchor="_Toc107136617"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3.5</w:t>
        </w:r>
        <w:r w:rsidRPr="00094AB5" w:rsidR="00B7116A">
          <w:rPr>
            <w:rFonts w:asciiTheme="minorHAnsi" w:hAnsiTheme="minorHAnsi" w:eastAsiaTheme="minorEastAsia" w:cstheme="minorBidi"/>
            <w:b/>
            <w:bCs w:val="0"/>
            <w:noProof/>
            <w:sz w:val="20"/>
            <w:szCs w:val="20"/>
            <w:lang w:eastAsia="en-US"/>
          </w:rPr>
          <w:tab/>
        </w:r>
        <w:r w:rsidRPr="00094AB5" w:rsidR="00B7116A">
          <w:rPr>
            <w:rStyle w:val="Hyperlink"/>
            <w:b/>
            <w:bCs w:val="0"/>
            <w:noProof/>
            <w:sz w:val="20"/>
            <w:szCs w:val="20"/>
          </w:rPr>
          <w:t>Remote Access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tab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begin"/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instrText xml:space="preserve"> PAGEREF _Toc107136617 \h </w:instrTex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separate"/>
        </w:r>
        <w:r w:rsidR="00094AB5">
          <w:rPr>
            <w:b/>
            <w:bCs w:val="0"/>
            <w:noProof/>
            <w:webHidden/>
            <w:sz w:val="20"/>
            <w:szCs w:val="20"/>
          </w:rPr>
          <w:t>6</w:t>
        </w:r>
        <w:r w:rsidRPr="00094AB5" w:rsidR="00B7116A">
          <w:rPr>
            <w:b/>
            <w:bCs w:val="0"/>
            <w:noProof/>
            <w:webHidden/>
            <w:sz w:val="20"/>
            <w:szCs w:val="20"/>
          </w:rPr>
          <w:fldChar w:fldCharType="end"/>
        </w:r>
      </w:hyperlink>
    </w:p>
    <w:p w:rsidR="00B7116A" w:rsidP="00094AB5" w:rsidRDefault="00000000" w14:paraId="0EBABB23" w14:textId="1F99FBB7">
      <w:pPr>
        <w:pStyle w:val="TOC1"/>
        <w:rPr>
          <w:rFonts w:asciiTheme="minorHAnsi" w:hAnsiTheme="minorHAnsi" w:eastAsiaTheme="minorEastAsia" w:cstheme="minorBidi"/>
          <w:szCs w:val="22"/>
          <w:lang w:eastAsia="en-US"/>
        </w:rPr>
      </w:pPr>
      <w:hyperlink w:history="1" w:anchor="_Toc107136619">
        <w:r w:rsidRPr="00B071E8" w:rsidR="00B7116A">
          <w:rPr>
            <w:rStyle w:val="Hyperlink"/>
          </w:rPr>
          <w:t>4</w:t>
        </w:r>
        <w:r w:rsidR="00B7116A">
          <w:rPr>
            <w:rFonts w:asciiTheme="minorHAnsi" w:hAnsiTheme="minorHAnsi" w:eastAsiaTheme="minorEastAsia" w:cstheme="minorBidi"/>
            <w:szCs w:val="22"/>
            <w:lang w:eastAsia="en-US"/>
          </w:rPr>
          <w:tab/>
        </w:r>
        <w:r w:rsidRPr="00B071E8" w:rsidR="00B7116A">
          <w:rPr>
            <w:rStyle w:val="Hyperlink"/>
          </w:rPr>
          <w:t>CONTACT INFORMATION</w:t>
        </w:r>
        <w:r w:rsidR="00B7116A">
          <w:rPr>
            <w:webHidden/>
          </w:rPr>
          <w:tab/>
        </w:r>
        <w:r w:rsidR="00B7116A">
          <w:rPr>
            <w:webHidden/>
          </w:rPr>
          <w:fldChar w:fldCharType="begin"/>
        </w:r>
        <w:r w:rsidR="00B7116A">
          <w:rPr>
            <w:webHidden/>
          </w:rPr>
          <w:instrText xml:space="preserve"> PAGEREF _Toc107136619 \h </w:instrText>
        </w:r>
        <w:r w:rsidR="00B7116A">
          <w:rPr>
            <w:webHidden/>
          </w:rPr>
        </w:r>
        <w:r w:rsidR="00B7116A">
          <w:rPr>
            <w:webHidden/>
          </w:rPr>
          <w:fldChar w:fldCharType="separate"/>
        </w:r>
        <w:r w:rsidR="00094AB5">
          <w:rPr>
            <w:webHidden/>
          </w:rPr>
          <w:t>6</w:t>
        </w:r>
        <w:r w:rsidR="00B7116A">
          <w:rPr>
            <w:webHidden/>
          </w:rPr>
          <w:fldChar w:fldCharType="end"/>
        </w:r>
      </w:hyperlink>
    </w:p>
    <w:p w:rsidR="00B7116A" w:rsidP="00094AB5" w:rsidRDefault="00000000" w14:paraId="2CA9F1D3" w14:textId="3384FCCB">
      <w:pPr>
        <w:pStyle w:val="TOC1"/>
        <w:rPr>
          <w:rFonts w:asciiTheme="minorHAnsi" w:hAnsiTheme="minorHAnsi" w:eastAsiaTheme="minorEastAsia" w:cstheme="minorBidi"/>
          <w:szCs w:val="22"/>
          <w:lang w:eastAsia="en-US"/>
        </w:rPr>
      </w:pPr>
      <w:hyperlink w:history="1" w:anchor="_Toc107136620">
        <w:r w:rsidRPr="00B071E8" w:rsidR="00B7116A">
          <w:rPr>
            <w:rStyle w:val="Hyperlink"/>
          </w:rPr>
          <w:t>5</w:t>
        </w:r>
        <w:r w:rsidR="00B7116A">
          <w:rPr>
            <w:rFonts w:asciiTheme="minorHAnsi" w:hAnsiTheme="minorHAnsi" w:eastAsiaTheme="minorEastAsia" w:cstheme="minorBidi"/>
            <w:szCs w:val="22"/>
            <w:lang w:eastAsia="en-US"/>
          </w:rPr>
          <w:tab/>
        </w:r>
        <w:r w:rsidRPr="00B071E8" w:rsidR="00B7116A">
          <w:rPr>
            <w:rStyle w:val="Hyperlink"/>
          </w:rPr>
          <w:t>ENFORCEMENT</w:t>
        </w:r>
        <w:r w:rsidR="00B7116A">
          <w:rPr>
            <w:webHidden/>
          </w:rPr>
          <w:tab/>
        </w:r>
        <w:r w:rsidR="00B7116A">
          <w:rPr>
            <w:webHidden/>
          </w:rPr>
          <w:fldChar w:fldCharType="begin"/>
        </w:r>
        <w:r w:rsidR="00B7116A">
          <w:rPr>
            <w:webHidden/>
          </w:rPr>
          <w:instrText xml:space="preserve"> PAGEREF _Toc107136620 \h </w:instrText>
        </w:r>
        <w:r w:rsidR="00B7116A">
          <w:rPr>
            <w:webHidden/>
          </w:rPr>
        </w:r>
        <w:r w:rsidR="00B7116A">
          <w:rPr>
            <w:webHidden/>
          </w:rPr>
          <w:fldChar w:fldCharType="separate"/>
        </w:r>
        <w:r w:rsidR="00094AB5">
          <w:rPr>
            <w:webHidden/>
          </w:rPr>
          <w:t>6</w:t>
        </w:r>
        <w:r w:rsidR="00B7116A">
          <w:rPr>
            <w:webHidden/>
          </w:rPr>
          <w:fldChar w:fldCharType="end"/>
        </w:r>
      </w:hyperlink>
    </w:p>
    <w:p w:rsidR="00B7116A" w:rsidP="00094AB5" w:rsidRDefault="00000000" w14:paraId="0EAF09C4" w14:textId="0AA94384">
      <w:pPr>
        <w:pStyle w:val="TOC1"/>
        <w:rPr>
          <w:rFonts w:asciiTheme="minorHAnsi" w:hAnsiTheme="minorHAnsi" w:eastAsiaTheme="minorEastAsia" w:cstheme="minorBidi"/>
          <w:szCs w:val="22"/>
          <w:lang w:eastAsia="en-US"/>
        </w:rPr>
      </w:pPr>
      <w:hyperlink w:history="1" w:anchor="_Toc107136621">
        <w:r w:rsidRPr="00B071E8" w:rsidR="00B7116A">
          <w:rPr>
            <w:rStyle w:val="Hyperlink"/>
          </w:rPr>
          <w:t>6</w:t>
        </w:r>
        <w:r w:rsidR="00B7116A">
          <w:rPr>
            <w:rFonts w:asciiTheme="minorHAnsi" w:hAnsiTheme="minorHAnsi" w:eastAsiaTheme="minorEastAsia" w:cstheme="minorBidi"/>
            <w:szCs w:val="22"/>
            <w:lang w:eastAsia="en-US"/>
          </w:rPr>
          <w:tab/>
        </w:r>
        <w:r w:rsidRPr="00B071E8" w:rsidR="00B7116A">
          <w:rPr>
            <w:rStyle w:val="Hyperlink"/>
          </w:rPr>
          <w:t>RELATED DOCUMENTS</w:t>
        </w:r>
        <w:r w:rsidR="00B7116A">
          <w:rPr>
            <w:webHidden/>
          </w:rPr>
          <w:tab/>
        </w:r>
        <w:r w:rsidR="00B7116A">
          <w:rPr>
            <w:webHidden/>
          </w:rPr>
          <w:fldChar w:fldCharType="begin"/>
        </w:r>
        <w:r w:rsidR="00B7116A">
          <w:rPr>
            <w:webHidden/>
          </w:rPr>
          <w:instrText xml:space="preserve"> PAGEREF _Toc107136621 \h </w:instrText>
        </w:r>
        <w:r w:rsidR="00B7116A">
          <w:rPr>
            <w:webHidden/>
          </w:rPr>
        </w:r>
        <w:r w:rsidR="00B7116A">
          <w:rPr>
            <w:webHidden/>
          </w:rPr>
          <w:fldChar w:fldCharType="separate"/>
        </w:r>
        <w:r w:rsidR="00094AB5">
          <w:rPr>
            <w:webHidden/>
          </w:rPr>
          <w:t>6</w:t>
        </w:r>
        <w:r w:rsidR="00B7116A">
          <w:rPr>
            <w:webHidden/>
          </w:rPr>
          <w:fldChar w:fldCharType="end"/>
        </w:r>
      </w:hyperlink>
    </w:p>
    <w:p w:rsidR="00B7116A" w:rsidP="00094AB5" w:rsidRDefault="00000000" w14:paraId="6C165D12" w14:textId="18217350">
      <w:pPr>
        <w:pStyle w:val="TOC1"/>
        <w:rPr>
          <w:rFonts w:asciiTheme="minorHAnsi" w:hAnsiTheme="minorHAnsi" w:eastAsiaTheme="minorEastAsia" w:cstheme="minorBidi"/>
          <w:szCs w:val="22"/>
          <w:lang w:eastAsia="en-US"/>
        </w:rPr>
      </w:pPr>
      <w:hyperlink w:history="1" w:anchor="_Toc107136622">
        <w:r w:rsidRPr="00B071E8" w:rsidR="00B7116A">
          <w:rPr>
            <w:rStyle w:val="Hyperlink"/>
          </w:rPr>
          <w:t>7</w:t>
        </w:r>
        <w:r w:rsidR="00B7116A">
          <w:rPr>
            <w:rFonts w:asciiTheme="minorHAnsi" w:hAnsiTheme="minorHAnsi" w:eastAsiaTheme="minorEastAsia" w:cstheme="minorBidi"/>
            <w:szCs w:val="22"/>
            <w:lang w:eastAsia="en-US"/>
          </w:rPr>
          <w:tab/>
        </w:r>
        <w:r w:rsidRPr="00B071E8" w:rsidR="00B7116A">
          <w:rPr>
            <w:rStyle w:val="Hyperlink"/>
          </w:rPr>
          <w:t>REGULATORY AND GUIDELINE REFERENCES</w:t>
        </w:r>
        <w:r w:rsidR="00B7116A">
          <w:rPr>
            <w:webHidden/>
          </w:rPr>
          <w:tab/>
        </w:r>
        <w:r w:rsidR="00B7116A">
          <w:rPr>
            <w:webHidden/>
          </w:rPr>
          <w:fldChar w:fldCharType="begin"/>
        </w:r>
        <w:r w:rsidR="00B7116A">
          <w:rPr>
            <w:webHidden/>
          </w:rPr>
          <w:instrText xml:space="preserve"> PAGEREF _Toc107136622 \h </w:instrText>
        </w:r>
        <w:r w:rsidR="00B7116A">
          <w:rPr>
            <w:webHidden/>
          </w:rPr>
        </w:r>
        <w:r w:rsidR="00B7116A">
          <w:rPr>
            <w:webHidden/>
          </w:rPr>
          <w:fldChar w:fldCharType="separate"/>
        </w:r>
        <w:r w:rsidR="00094AB5">
          <w:rPr>
            <w:webHidden/>
          </w:rPr>
          <w:t>7</w:t>
        </w:r>
        <w:r w:rsidR="00B7116A">
          <w:rPr>
            <w:webHidden/>
          </w:rPr>
          <w:fldChar w:fldCharType="end"/>
        </w:r>
      </w:hyperlink>
    </w:p>
    <w:p w:rsidR="00B7116A" w:rsidP="00094AB5" w:rsidRDefault="00000000" w14:paraId="30FD7693" w14:textId="0E413C5C">
      <w:pPr>
        <w:pStyle w:val="TOC1"/>
        <w:rPr>
          <w:rFonts w:asciiTheme="minorHAnsi" w:hAnsiTheme="minorHAnsi" w:eastAsiaTheme="minorEastAsia" w:cstheme="minorBidi"/>
          <w:szCs w:val="22"/>
          <w:lang w:eastAsia="en-US"/>
        </w:rPr>
      </w:pPr>
      <w:hyperlink w:history="1" w:anchor="_Toc107136623">
        <w:r w:rsidRPr="00B071E8" w:rsidR="00B7116A">
          <w:rPr>
            <w:rStyle w:val="Hyperlink"/>
          </w:rPr>
          <w:t>8</w:t>
        </w:r>
        <w:r w:rsidR="00B7116A">
          <w:rPr>
            <w:rFonts w:asciiTheme="minorHAnsi" w:hAnsiTheme="minorHAnsi" w:eastAsiaTheme="minorEastAsia" w:cstheme="minorBidi"/>
            <w:szCs w:val="22"/>
            <w:lang w:eastAsia="en-US"/>
          </w:rPr>
          <w:tab/>
        </w:r>
        <w:r w:rsidRPr="00B071E8" w:rsidR="00B7116A">
          <w:rPr>
            <w:rStyle w:val="Hyperlink"/>
          </w:rPr>
          <w:t>ABBREVIATIONS, ACRONYMS, TERMS AND THEIR DEFINITIONS</w:t>
        </w:r>
        <w:r w:rsidR="00B7116A">
          <w:rPr>
            <w:webHidden/>
          </w:rPr>
          <w:tab/>
        </w:r>
        <w:r w:rsidR="00B7116A">
          <w:rPr>
            <w:webHidden/>
          </w:rPr>
          <w:fldChar w:fldCharType="begin"/>
        </w:r>
        <w:r w:rsidR="00B7116A">
          <w:rPr>
            <w:webHidden/>
          </w:rPr>
          <w:instrText xml:space="preserve"> PAGEREF _Toc107136623 \h </w:instrText>
        </w:r>
        <w:r w:rsidR="00B7116A">
          <w:rPr>
            <w:webHidden/>
          </w:rPr>
        </w:r>
        <w:r w:rsidR="00B7116A">
          <w:rPr>
            <w:webHidden/>
          </w:rPr>
          <w:fldChar w:fldCharType="separate"/>
        </w:r>
        <w:r w:rsidR="00094AB5">
          <w:rPr>
            <w:webHidden/>
          </w:rPr>
          <w:t>7</w:t>
        </w:r>
        <w:r w:rsidR="00B7116A">
          <w:rPr>
            <w:webHidden/>
          </w:rPr>
          <w:fldChar w:fldCharType="end"/>
        </w:r>
      </w:hyperlink>
    </w:p>
    <w:p w:rsidRPr="00D00465" w:rsidR="00797C15" w:rsidP="00BB1544" w:rsidRDefault="00D321F1" w14:paraId="26D96861" w14:textId="06BAA2C6">
      <w:pPr>
        <w:spacing w:after="240"/>
      </w:pPr>
      <w:r>
        <w:rPr>
          <w:b/>
          <w:bCs/>
          <w:caps/>
          <w:szCs w:val="24"/>
        </w:rPr>
        <w:fldChar w:fldCharType="end"/>
      </w:r>
      <w:r w:rsidR="00797C15">
        <w:br w:type="page"/>
      </w:r>
    </w:p>
    <w:p w:rsidR="00506483" w:rsidP="00B7116A" w:rsidRDefault="00506483" w14:paraId="4594A02D" w14:textId="77777777">
      <w:pPr>
        <w:pStyle w:val="Heading1"/>
        <w:numPr>
          <w:numId w:val="0"/>
        </w:numPr>
      </w:pPr>
    </w:p>
    <w:tbl>
      <w:tblPr>
        <w:tblW w:w="5000" w:type="pct"/>
        <w:tblBorders>
          <w:insideH w:val="single" w:color="FFFFFF" w:sz="18" w:space="0"/>
          <w:insideV w:val="single" w:color="FFFFFF" w:sz="18" w:space="0"/>
        </w:tblBorders>
        <w:tblLook w:val="04A0" w:firstRow="1" w:lastRow="0" w:firstColumn="1" w:lastColumn="0" w:noHBand="0" w:noVBand="1"/>
      </w:tblPr>
      <w:tblGrid>
        <w:gridCol w:w="2329"/>
        <w:gridCol w:w="7008"/>
      </w:tblGrid>
      <w:tr w:rsidRPr="007A22A9" w:rsidR="007A22A9" w:rsidTr="6C1DB860" w14:paraId="53EE80CE" w14:textId="77777777">
        <w:trPr>
          <w:cantSplit/>
          <w:trHeight w:val="432" w:hRule="exact"/>
          <w:tblHeader/>
        </w:trPr>
        <w:tc>
          <w:tcPr>
            <w:tcW w:w="1247" w:type="pct"/>
            <w:tcBorders>
              <w:top w:val="nil"/>
              <w:left w:val="nil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tcMar/>
            <w:vAlign w:val="center"/>
            <w:hideMark/>
          </w:tcPr>
          <w:p w:rsidRPr="002D4992" w:rsidR="00411FEF" w:rsidP="00B177FA" w:rsidRDefault="00411FEF" w14:paraId="7196A409" w14:textId="2837E32A">
            <w:pPr>
              <w:pStyle w:val="TableHeader"/>
              <w:widowControl w:val="0"/>
            </w:pPr>
          </w:p>
        </w:tc>
        <w:tc>
          <w:tcPr>
            <w:tcW w:w="3753" w:type="pct"/>
            <w:tcBorders>
              <w:top w:val="nil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tcMar/>
            <w:vAlign w:val="center"/>
            <w:hideMark/>
          </w:tcPr>
          <w:p w:rsidRPr="002D4992" w:rsidR="00411FEF" w:rsidP="00B177FA" w:rsidRDefault="00411FEF" w14:paraId="3B1FF45E" w14:textId="4DFC4EFA">
            <w:pPr>
              <w:pStyle w:val="TableHeader"/>
              <w:widowControl w:val="0"/>
            </w:pPr>
          </w:p>
        </w:tc>
      </w:tr>
      <w:tr w:rsidRPr="007A22A9" w:rsidR="007A22A9" w:rsidTr="6C1DB860" w14:paraId="66AA93B5" w14:textId="77777777">
        <w:trPr>
          <w:trHeight w:val="432"/>
        </w:trPr>
        <w:tc>
          <w:tcPr>
            <w:tcW w:w="1247" w:type="pct"/>
            <w:tcBorders>
              <w:top w:val="single" w:color="FFFFFF" w:themeColor="background1" w:sz="18" w:space="0"/>
              <w:left w:val="nil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tcMar/>
            <w:vAlign w:val="center"/>
            <w:hideMark/>
          </w:tcPr>
          <w:p w:rsidRPr="00823D16" w:rsidR="00411FEF" w:rsidP="00B177FA" w:rsidRDefault="00411FEF" w14:paraId="7FD043B0" w14:textId="49BEC943">
            <w:pPr>
              <w:widowControl w:val="0"/>
            </w:pPr>
          </w:p>
        </w:tc>
        <w:tc>
          <w:tcPr>
            <w:tcW w:w="3753" w:type="pct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tcMar/>
            <w:vAlign w:val="center"/>
            <w:hideMark/>
          </w:tcPr>
          <w:p w:rsidRPr="00823D16" w:rsidR="00411FEF" w:rsidP="00B177FA" w:rsidRDefault="00411FEF" w14:paraId="73C1A381" w14:textId="436E07F6">
            <w:pPr>
              <w:widowControl w:val="0"/>
            </w:pPr>
          </w:p>
        </w:tc>
      </w:tr>
      <w:tr w:rsidRPr="007A22A9" w:rsidR="00AD1255" w:rsidTr="6C1DB860" w14:paraId="13E86E78" w14:textId="77777777">
        <w:trPr>
          <w:trHeight w:val="432"/>
        </w:trPr>
        <w:tc>
          <w:tcPr>
            <w:tcW w:w="1247" w:type="pct"/>
            <w:tcBorders>
              <w:top w:val="single" w:color="FFFFFF" w:themeColor="background1" w:sz="18" w:space="0"/>
              <w:left w:val="nil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tcMar/>
            <w:vAlign w:val="center"/>
          </w:tcPr>
          <w:p w:rsidRPr="00823D16" w:rsidR="00AD1255" w:rsidP="00B177FA" w:rsidRDefault="00AD1255" w14:paraId="32EB9E13" w14:textId="059DFD74">
            <w:pPr>
              <w:widowControl w:val="0"/>
            </w:pPr>
          </w:p>
        </w:tc>
        <w:tc>
          <w:tcPr>
            <w:tcW w:w="3753" w:type="pct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tcMar/>
            <w:vAlign w:val="center"/>
          </w:tcPr>
          <w:p w:rsidRPr="00823D16" w:rsidR="00AD1255" w:rsidP="00B177FA" w:rsidRDefault="00AD1255" w14:paraId="141C11ED" w14:textId="731C768A">
            <w:pPr>
              <w:widowControl w:val="0"/>
            </w:pPr>
          </w:p>
        </w:tc>
      </w:tr>
      <w:tr w:rsidRPr="007A22A9" w:rsidR="00C01BF6" w:rsidTr="6C1DB860" w14:paraId="08A36CC6" w14:textId="77777777">
        <w:trPr>
          <w:trHeight w:val="300"/>
        </w:trPr>
        <w:tc>
          <w:tcPr>
            <w:tcW w:w="1247" w:type="pct"/>
            <w:tcBorders>
              <w:top w:val="single" w:color="FFFFFF" w:themeColor="background1" w:sz="18" w:space="0"/>
              <w:left w:val="nil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tcMar/>
            <w:vAlign w:val="center"/>
          </w:tcPr>
          <w:p w:rsidR="00C01BF6" w:rsidP="00B177FA" w:rsidRDefault="00C01BF6" w14:paraId="3AA89986" w14:textId="36D20071">
            <w:pPr>
              <w:widowControl w:val="0"/>
            </w:pPr>
          </w:p>
        </w:tc>
        <w:tc>
          <w:tcPr>
            <w:tcW w:w="3753" w:type="pct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tcMar/>
            <w:vAlign w:val="center"/>
          </w:tcPr>
          <w:p w:rsidR="00C01BF6" w:rsidP="00B177FA" w:rsidRDefault="00C01BF6" w14:paraId="1BBD4A14" w14:textId="6AC71828">
            <w:pPr>
              <w:widowControl w:val="0"/>
            </w:pPr>
            <w:r w:rsidRPr="6C1DB860" w:rsidR="0CC8178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JavaScript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(</w:t>
            </w:r>
            <w:hyperlink r:id="R341332bc678a4a43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/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ˈ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dʒ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ɑː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v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ə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k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r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ɪ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p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t</w:t>
              </w:r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/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), often abbreviated as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JS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is a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06a0c8e0ee25406b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programming language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that is one of the core technologies of the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09526b4fe3f740c5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World Wide Web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alongside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7d32f3468d15459a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HTML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and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4cecfb8f31e84064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CSS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As of 2023, 98.7% of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a56c6aa6999b4197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websites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use JavaScript on the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7d580386ce0c40e1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client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side for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d7c3a9bd54a24aa4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webpage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behavior,</w:t>
            </w:r>
            <w:hyperlink w:anchor="cite_note-10" r:id="R7899b3fb73064246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16"/>
                  <w:szCs w:val="16"/>
                  <w:vertAlign w:val="superscript"/>
                  <w:lang w:val="en-US"/>
                </w:rPr>
                <w:t>[10]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often incorporating third-party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0d221cd278dc4ca7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libraries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All major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b17d6e46a234446a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web browsers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have a dedicated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74258093c8454b4c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JavaScript engine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to execute the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1ae50b20547b40c2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code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on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eb2b86a52a524684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users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' devices.</w:t>
            </w:r>
          </w:p>
          <w:p w:rsidR="00C01BF6" w:rsidP="00B177FA" w:rsidRDefault="00C01BF6" w14:paraId="74833A8C" w14:textId="2F8E2687">
            <w:pPr>
              <w:widowControl w:val="0"/>
            </w:pP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JavaScript is a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67da7d765cc64191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high-level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often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dddaf207a6ff426e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just-in-time compiled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language that conforms to the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ff2c7295799a4343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ECMAScript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standard.</w:t>
            </w:r>
            <w:hyperlink w:anchor="cite_note-tc39-11" r:id="R15a3504975ea4ff7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16"/>
                  <w:szCs w:val="16"/>
                  <w:vertAlign w:val="superscript"/>
                  <w:lang w:val="en-US"/>
                </w:rPr>
                <w:t>[11]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It has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57e7661c53624ea6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dynamic typing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96aaa7c1f40a4c76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prototype-based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eb21fffe61a40b6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object-orientation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and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1ff98f84613a4048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first-class functions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It is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ce51fa694e624ede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multi-paradigm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supporting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9f142d6d368e444e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event-driven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a60d14c33af4e9b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functional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and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32ec4ad8c665415f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imperative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af3aad4fe6b64283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programming styles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It has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b4cf8f942c294a2e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application programming interfaces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(APIs) for working with text, dates,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dbd93602a24d4303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regular expressions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standard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fd4989fd2234c0f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data structures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and the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8fda0995f173423f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Document Object Model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(DOM).</w:t>
            </w:r>
          </w:p>
          <w:p w:rsidR="00C01BF6" w:rsidP="00B177FA" w:rsidRDefault="00C01BF6" w14:paraId="54506992" w14:textId="583AD7AD">
            <w:pPr>
              <w:widowControl w:val="0"/>
            </w:pP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The ECMAScript standard does not include any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46d38c1b7bb4274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input/output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(I/O), such as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8cf031eb93d74bc7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networking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9a5841944b45491f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storage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or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3def69b374f54bd7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graphics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facilities. In practice, the web browser or other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3ab78783aefa420f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runtime system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provides JavaScript APIs for I/O.</w:t>
            </w:r>
          </w:p>
          <w:p w:rsidR="00C01BF6" w:rsidP="00B177FA" w:rsidRDefault="00C01BF6" w14:paraId="025C14B7" w14:textId="3366DE1E">
            <w:pPr>
              <w:widowControl w:val="0"/>
            </w:pPr>
            <w:hyperlink r:id="R4d756d63a29a4a99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JavaScript engines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were originally used only in web browsers, but are now core components of some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a7df719cabdd40fb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servers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and a variety of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2b90c95454f24e4a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applications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 The most popular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d80d8b1379cd4b58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runtime system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for this usage is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c8377ece2526471e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Node.js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.</w:t>
            </w:r>
          </w:p>
          <w:p w:rsidR="00C01BF6" w:rsidP="00B177FA" w:rsidRDefault="00C01BF6" w14:paraId="4F5EE1D3" w14:textId="1D06BC4A">
            <w:pPr>
              <w:widowControl w:val="0"/>
            </w:pP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Although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ee1fc509ee2b4b56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Java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and JavaScript are similar in name,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a9eecb585a154ac9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syntax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and respective</w:t>
            </w:r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hyperlink r:id="R0fa154cd97534d78">
              <w:r w:rsidRPr="6C1DB860" w:rsidR="0CC8178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standard libraries</w:t>
              </w:r>
            </w:hyperlink>
            <w:r w:rsidRPr="6C1DB860" w:rsidR="0CC817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, the two languages are distinct and differ greatly in design.</w:t>
            </w:r>
          </w:p>
          <w:p w:rsidR="00C01BF6" w:rsidP="6C1DB860" w:rsidRDefault="00C01BF6" w14:paraId="7116896F" w14:textId="47E89A02">
            <w:pPr>
              <w:pStyle w:val="Normal"/>
              <w:widowControl w:val="0"/>
            </w:pPr>
          </w:p>
        </w:tc>
      </w:tr>
    </w:tbl>
    <w:p w:rsidR="00526A32" w:rsidP="5B590013" w:rsidRDefault="00526A32" w14:paraId="18C3C82A" w14:textId="04FC4F5E">
      <w:pPr>
        <w:pStyle w:val="Normal"/>
        <w:widowControl w:val="0"/>
      </w:pPr>
    </w:p>
    <w:sectPr w:rsidRPr="007A22A9" w:rsidR="00B07345" w:rsidSect="00D17479">
      <w:headerReference w:type="default" r:id="rId11"/>
      <w:footerReference w:type="default" r:id="rId12"/>
      <w:headerReference w:type="first" r:id="rId13"/>
      <w:pgSz w:w="12240" w:h="15840" w:orient="portrait"/>
      <w:pgMar w:top="1575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01F0" w:rsidP="00823D16" w:rsidRDefault="000D01F0" w14:paraId="1537E8FA" w14:textId="77777777">
      <w:r>
        <w:separator/>
      </w:r>
    </w:p>
  </w:endnote>
  <w:endnote w:type="continuationSeparator" w:id="0">
    <w:p w:rsidR="000D01F0" w:rsidP="00823D16" w:rsidRDefault="000D01F0" w14:paraId="781EE3B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924" w:rsidP="6C1DB860" w:rsidRDefault="00BE4924" w14:paraId="4F4AD3B3" w14:textId="646CCA7D">
    <w:pPr>
      <w:pStyle w:val="Footer"/>
      <w:pBdr>
        <w:top w:val="single" w:color="FF000000" w:sz="4" w:space="1"/>
      </w:pBdr>
      <w:tabs>
        <w:tab w:val="center" w:leader="none" w:pos="1620"/>
        <w:tab w:val="right" w:leader="none" w:pos="8640"/>
      </w:tabs>
      <w:rPr>
        <w:b w:val="1"/>
        <w:bCs w:val="1"/>
        <w:color w:val="548DD4" w:themeColor="text2" w:themeTint="99" w:themeShade="FF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01F0" w:rsidP="00823D16" w:rsidRDefault="000D01F0" w14:paraId="7CB052EC" w14:textId="77777777">
      <w:r>
        <w:separator/>
      </w:r>
    </w:p>
  </w:footnote>
  <w:footnote w:type="continuationSeparator" w:id="0">
    <w:p w:rsidR="000D01F0" w:rsidP="00823D16" w:rsidRDefault="000D01F0" w14:paraId="6782EDC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6B0D86" w:rsidR="001F53F3" w:rsidP="3D6AED6F" w:rsidRDefault="006B0D86" w14:paraId="120210E5" w14:textId="6F954895">
    <w:pPr>
      <w:tabs>
        <w:tab w:val="center" w:leader="none" w:pos="4320"/>
        <w:tab w:val="right" w:leader="none" w:pos="9360"/>
      </w:tabs>
      <w:jc w:val="right"/>
      <w:rPr>
        <w:rFonts w:ascii="Arial" w:hAnsi="Arial" w:eastAsia="Arial" w:cs="Arial"/>
        <w:noProof w:val="0"/>
        <w:sz w:val="16"/>
        <w:szCs w:val="16"/>
        <w:lang w:val="en-US"/>
      </w:rPr>
    </w:pPr>
    <w:r w:rsidR="3D6AED6F">
      <w:drawing>
        <wp:anchor distT="0" distB="0" distL="114300" distR="114300" simplePos="0" relativeHeight="251658240" behindDoc="0" locked="0" layoutInCell="1" allowOverlap="1" wp14:editId="56821054" wp14:anchorId="461074AC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33550" cy="457200"/>
          <wp:effectExtent l="0" t="0" r="0" b="0"/>
          <wp:wrapSquare wrapText="bothSides"/>
          <wp:docPr id="1381789666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b609e05c62164db0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 xml:space="preserve">Document: </w:t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>YUTD-</w:t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>U</w:t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>DF</w:t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>ST-P</w:t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>ER</w:t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>-0004</w:t>
    </w:r>
    <w:r>
      <w:br/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 xml:space="preserve">Version: </w:t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 xml:space="preserve">2.0  </w:t>
    </w:r>
    <w:r>
      <w:br/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>Effective Date: 10/03/2022</w:t>
    </w:r>
    <w:r>
      <w:br/>
    </w:r>
    <w:r w:rsidRPr="3D6AED6F" w:rsidR="6C1DB860">
      <w:rPr>
        <w:rFonts w:ascii="Arial" w:hAnsi="Arial" w:eastAsia="Arial" w:cs="Arial"/>
        <w:noProof w:val="0"/>
        <w:sz w:val="16"/>
        <w:szCs w:val="16"/>
        <w:lang w:val="en-US"/>
      </w:rPr>
      <w:t xml:space="preserve">Library:  </w:t>
    </w:r>
    <w:r w:rsidRPr="3D6AED6F" w:rsidR="6C1DB860">
      <w:rPr>
        <w:rFonts w:ascii="Arial" w:hAnsi="Arial" w:eastAsia="Arial" w:cs="Arial"/>
        <w:b w:val="1"/>
        <w:bCs w:val="1"/>
        <w:noProof w:val="0"/>
        <w:sz w:val="16"/>
        <w:szCs w:val="16"/>
        <w:lang w:val="en-US"/>
      </w:rPr>
      <w:t>Compliance</w:t>
    </w:r>
  </w:p>
  <w:p w:rsidRPr="006B0D86" w:rsidR="001F53F3" w:rsidP="3D6AED6F" w:rsidRDefault="006B0D86" w14:paraId="7AEF531A" w14:textId="2C82FE43">
    <w:pPr>
      <w:pStyle w:val="Normal"/>
      <w:pBdr>
        <w:bottom w:val="single" w:color="FF000000" w:sz="4" w:space="1"/>
      </w:pBdr>
      <w:tabs>
        <w:tab w:val="left" w:pos="3060"/>
      </w:tabs>
      <w:rPr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A01E7" w:rsidP="00823D16" w:rsidRDefault="00CA0EC3" w14:paraId="1E126049" w14:textId="77777777">
    <w:pPr>
      <w:rPr>
        <w:sz w:val="28"/>
        <w:szCs w:val="28"/>
      </w:rPr>
    </w:pPr>
    <w:r>
      <w:rPr>
        <w:noProof/>
        <w:lang w:eastAsia="en-US"/>
      </w:rPr>
      <w:drawing>
        <wp:inline distT="0" distB="0" distL="0" distR="0" wp14:anchorId="2ABFF05A" wp14:editId="20747694">
          <wp:extent cx="1047750" cy="542925"/>
          <wp:effectExtent l="0" t="0" r="0" b="9525"/>
          <wp:docPr id="1" name="Picture 2" descr="C:\Users\mmineyev\Desktop\Desktop\ACR logo tagline_rgb High 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mineyev\Desktop\Desktop\ACR logo tagline_rgb High R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1FFB" w:rsidP="00823D16" w:rsidRDefault="00ED1FFB" w14:paraId="4204814C" w14:textId="77777777"/>
  <w:p w:rsidR="00ED1FFB" w:rsidP="00823D16" w:rsidRDefault="00BC32D3" w14:paraId="41E123F7" w14:textId="77777777">
    <w:pPr>
      <w:rPr>
        <w:b/>
        <w:sz w:val="20"/>
      </w:rPr>
    </w:pPr>
    <w:r>
      <w:tab/>
    </w:r>
    <w:r>
      <w:tab/>
    </w:r>
    <w:r>
      <w:tab/>
    </w:r>
    <w:r w:rsidR="00F1664E">
      <w:tab/>
    </w:r>
  </w:p>
  <w:tbl>
    <w:tblPr>
      <w:tblW w:w="0" w:type="auto"/>
      <w:tblLook w:val="0000" w:firstRow="0" w:lastRow="0" w:firstColumn="0" w:lastColumn="0" w:noHBand="0" w:noVBand="0"/>
    </w:tblPr>
    <w:tblGrid>
      <w:gridCol w:w="9360"/>
    </w:tblGrid>
    <w:tr w:rsidR="00F1664E" w:rsidTr="008C13D3" w14:paraId="6FD4C047" w14:textId="77777777">
      <w:trPr>
        <w:trHeight w:val="287"/>
      </w:trPr>
      <w:tc>
        <w:tcPr>
          <w:tcW w:w="9893" w:type="dxa"/>
        </w:tcPr>
        <w:p w:rsidRPr="00055FB3" w:rsidR="00F1664E" w:rsidP="00823D16" w:rsidRDefault="00F1664E" w14:paraId="752D8F06" w14:textId="77777777">
          <w:pPr>
            <w:rPr>
              <w:b/>
            </w:rPr>
          </w:pPr>
          <w:r w:rsidRPr="00055FB3">
            <w:t xml:space="preserve">                                     </w:t>
          </w:r>
        </w:p>
      </w:tc>
    </w:tr>
    <w:tr w:rsidRPr="007458B0" w:rsidR="00AB003D" w:rsidTr="008C13D3" w14:paraId="4215F675" w14:textId="77777777">
      <w:tblPrEx>
        <w:tblLook w:val="04A0" w:firstRow="1" w:lastRow="0" w:firstColumn="1" w:lastColumn="0" w:noHBand="0" w:noVBand="1"/>
      </w:tblPrEx>
      <w:trPr>
        <w:trHeight w:val="548"/>
      </w:trPr>
      <w:tc>
        <w:tcPr>
          <w:tcW w:w="9893" w:type="dxa"/>
          <w:shd w:val="clear" w:color="auto" w:fill="auto"/>
        </w:tcPr>
        <w:p w:rsidRPr="00055FB3" w:rsidR="00AB003D" w:rsidP="00823D16" w:rsidRDefault="008E6803" w14:paraId="4FE16199" w14:textId="77777777">
          <w:pPr>
            <w:rPr>
              <w:b/>
            </w:rPr>
          </w:pPr>
          <w:r w:rsidRPr="00055FB3">
            <w:rPr>
              <w:b/>
            </w:rPr>
            <w:t xml:space="preserve">  </w:t>
          </w:r>
          <w:r w:rsidRPr="00055FB3" w:rsidR="00AB003D">
            <w:rPr>
              <w:b/>
            </w:rPr>
            <w:t>Policy:</w:t>
          </w:r>
          <w:r w:rsidRPr="00055FB3" w:rsidR="00096134">
            <w:rPr>
              <w:b/>
              <w:szCs w:val="24"/>
            </w:rPr>
            <w:t xml:space="preserve"> </w:t>
          </w:r>
          <w:r w:rsidRPr="00A45F57" w:rsidR="00DE1A03">
            <w:rPr>
              <w:szCs w:val="24"/>
            </w:rPr>
            <w:fldChar w:fldCharType="begin"/>
          </w:r>
          <w:r w:rsidRPr="00A45F57" w:rsidR="00DE1A03">
            <w:rPr>
              <w:szCs w:val="24"/>
            </w:rPr>
            <w:instrText xml:space="preserve"> DOCPROPERTY  DocumentNumber  \* MERGEFORMAT </w:instrText>
          </w:r>
          <w:r w:rsidRPr="00A45F57" w:rsidR="00DE1A03">
            <w:rPr>
              <w:szCs w:val="24"/>
            </w:rPr>
            <w:fldChar w:fldCharType="separate"/>
          </w:r>
          <w:r w:rsidR="00A64B08">
            <w:rPr>
              <w:szCs w:val="24"/>
            </w:rPr>
            <w:t>ACR-POL-HR-00001</w:t>
          </w:r>
          <w:r w:rsidRPr="00A45F57" w:rsidR="00DE1A03">
            <w:rPr>
              <w:szCs w:val="24"/>
            </w:rPr>
            <w:fldChar w:fldCharType="end"/>
          </w:r>
          <w:r w:rsidRPr="003D5466" w:rsidR="00096134">
            <w:rPr>
              <w:szCs w:val="24"/>
            </w:rPr>
            <w:t xml:space="preserve">   </w:t>
          </w:r>
          <w:r w:rsidRPr="00055FB3" w:rsidR="00096134">
            <w:rPr>
              <w:b/>
              <w:szCs w:val="24"/>
            </w:rPr>
            <w:t xml:space="preserve">             </w:t>
          </w:r>
          <w:r w:rsidRPr="00055FB3" w:rsidR="00AB003D">
            <w:rPr>
              <w:b/>
            </w:rPr>
            <w:t xml:space="preserve">Version: </w:t>
          </w:r>
          <w:r>
            <w:fldChar w:fldCharType="begin"/>
          </w:r>
          <w:r>
            <w:instrText> DOCPROPERTY  LastSyncedVersion  \* MERGEFORMAT </w:instrText>
          </w:r>
          <w:r>
            <w:fldChar w:fldCharType="separate"/>
          </w:r>
          <w:r w:rsidR="00A64B08">
            <w:t>2.0</w:t>
          </w:r>
          <w:r>
            <w:fldChar w:fldCharType="end"/>
          </w:r>
          <w:r w:rsidRPr="00055FB3" w:rsidR="00AB003D">
            <w:rPr>
              <w:b/>
            </w:rPr>
            <w:t xml:space="preserve">      </w:t>
          </w:r>
          <w:r w:rsidRPr="00055FB3" w:rsidR="00096134">
            <w:rPr>
              <w:b/>
            </w:rPr>
            <w:t xml:space="preserve">        </w:t>
          </w:r>
          <w:r w:rsidR="007977B5">
            <w:rPr>
              <w:b/>
            </w:rPr>
            <w:t xml:space="preserve"> </w:t>
          </w:r>
          <w:r w:rsidRPr="00055FB3" w:rsidR="00AB003D">
            <w:rPr>
              <w:b/>
            </w:rPr>
            <w:t xml:space="preserve">Effective Date: </w:t>
          </w:r>
        </w:p>
        <w:p w:rsidRPr="00055FB3" w:rsidR="00AB003D" w:rsidP="00823D16" w:rsidRDefault="00AB003D" w14:paraId="146A0386" w14:textId="77777777"/>
      </w:tc>
    </w:tr>
  </w:tbl>
  <w:p w:rsidRPr="003C2D45" w:rsidR="000A01E7" w:rsidP="00823D16" w:rsidRDefault="000A01E7" w14:paraId="5F9CCAFB" w14:textId="77777777"/>
  <w:p w:rsidR="00DD5374" w:rsidP="00257C40" w:rsidRDefault="00DD5374" w14:paraId="1D23EF4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E291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CAE5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5CB9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CE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D88C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8826E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578D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1A2A2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EE0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0921BD5"/>
    <w:multiLevelType w:val="hybridMultilevel"/>
    <w:tmpl w:val="C7CEA4E2"/>
    <w:lvl w:ilvl="0" w:tplc="AD9CE7E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4055B16"/>
    <w:multiLevelType w:val="hybridMultilevel"/>
    <w:tmpl w:val="2C76076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06DE2225"/>
    <w:multiLevelType w:val="hybridMultilevel"/>
    <w:tmpl w:val="57FCE4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077A71A2"/>
    <w:multiLevelType w:val="hybridMultilevel"/>
    <w:tmpl w:val="357AE67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983278B"/>
    <w:multiLevelType w:val="hybridMultilevel"/>
    <w:tmpl w:val="6680D5D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0A145156"/>
    <w:multiLevelType w:val="hybridMultilevel"/>
    <w:tmpl w:val="33DA80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B5D27CC"/>
    <w:multiLevelType w:val="hybridMultilevel"/>
    <w:tmpl w:val="F410A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084518B"/>
    <w:multiLevelType w:val="hybridMultilevel"/>
    <w:tmpl w:val="0EE6F3B8"/>
    <w:lvl w:ilvl="0" w:tplc="04090003">
      <w:start w:val="1"/>
      <w:numFmt w:val="bullet"/>
      <w:lvlText w:val="o"/>
      <w:lvlJc w:val="left"/>
      <w:pPr>
        <w:ind w:left="245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10" w:hanging="360"/>
      </w:pPr>
      <w:rPr>
        <w:rFonts w:hint="default" w:ascii="Wingdings" w:hAnsi="Wingdings"/>
      </w:rPr>
    </w:lvl>
  </w:abstractNum>
  <w:abstractNum w:abstractNumId="17" w15:restartNumberingAfterBreak="0">
    <w:nsid w:val="13F260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81A5C6B"/>
    <w:multiLevelType w:val="hybridMultilevel"/>
    <w:tmpl w:val="77988F7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22CE7B4E"/>
    <w:multiLevelType w:val="hybridMultilevel"/>
    <w:tmpl w:val="7320EF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4811DC9"/>
    <w:multiLevelType w:val="multilevel"/>
    <w:tmpl w:val="03F08F24"/>
    <w:lvl w:ilvl="0">
      <w:start w:val="1"/>
      <w:numFmt w:val="none"/>
      <w:lvlText w:val="3.3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CD1B60"/>
    <w:multiLevelType w:val="hybridMultilevel"/>
    <w:tmpl w:val="DA7A1FA8"/>
    <w:lvl w:ilvl="0" w:tplc="AD9CE7E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2DA96F98"/>
    <w:multiLevelType w:val="hybridMultilevel"/>
    <w:tmpl w:val="BC7C597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313E5A38"/>
    <w:multiLevelType w:val="hybridMultilevel"/>
    <w:tmpl w:val="D976023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1C629AC"/>
    <w:multiLevelType w:val="hybridMultilevel"/>
    <w:tmpl w:val="B708415C"/>
    <w:lvl w:ilvl="0" w:tplc="AD9CE7E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33810E8E"/>
    <w:multiLevelType w:val="multilevel"/>
    <w:tmpl w:val="FF7AB4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3E21A33"/>
    <w:multiLevelType w:val="hybridMultilevel"/>
    <w:tmpl w:val="982EB16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340D1E9D"/>
    <w:multiLevelType w:val="hybridMultilevel"/>
    <w:tmpl w:val="6126823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35524F51"/>
    <w:multiLevelType w:val="hybridMultilevel"/>
    <w:tmpl w:val="5E9E701E"/>
    <w:lvl w:ilvl="0" w:tplc="04090011">
      <w:start w:val="1"/>
      <w:numFmt w:val="decimal"/>
      <w:lvlText w:val="%1)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9" w15:restartNumberingAfterBreak="0">
    <w:nsid w:val="3C053AD1"/>
    <w:multiLevelType w:val="hybridMultilevel"/>
    <w:tmpl w:val="C3EE2A4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4AFE3E17"/>
    <w:multiLevelType w:val="multilevel"/>
    <w:tmpl w:val="FB08FB5A"/>
    <w:lvl w:ilvl="0">
      <w:start w:val="1"/>
      <w:numFmt w:val="upperLetter"/>
      <w:pStyle w:val="PolicyHdg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52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 w:cs="Times New Roman"/>
      </w:rPr>
    </w:lvl>
  </w:abstractNum>
  <w:abstractNum w:abstractNumId="31" w15:restartNumberingAfterBreak="0">
    <w:nsid w:val="4C760E90"/>
    <w:multiLevelType w:val="multilevel"/>
    <w:tmpl w:val="C1601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</w:lvl>
    <w:lvl w:ilvl="2">
      <w:start w:val="1"/>
      <w:numFmt w:val="decimal"/>
      <w:lvlText w:val="3.%3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5A4476"/>
    <w:multiLevelType w:val="hybridMultilevel"/>
    <w:tmpl w:val="26DE74F4"/>
    <w:lvl w:ilvl="0" w:tplc="AD9CE7E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51EA4F62"/>
    <w:multiLevelType w:val="hybridMultilevel"/>
    <w:tmpl w:val="5A700B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54176C5"/>
    <w:multiLevelType w:val="hybridMultilevel"/>
    <w:tmpl w:val="6C94EBA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5F5552B"/>
    <w:multiLevelType w:val="hybridMultilevel"/>
    <w:tmpl w:val="4A34264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56A011F7"/>
    <w:multiLevelType w:val="hybridMultilevel"/>
    <w:tmpl w:val="5BEE2936"/>
    <w:lvl w:ilvl="0" w:tplc="6B46DD06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72F771B"/>
    <w:multiLevelType w:val="hybridMultilevel"/>
    <w:tmpl w:val="0D96938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5A3D2DBF"/>
    <w:multiLevelType w:val="hybridMultilevel"/>
    <w:tmpl w:val="51220B12"/>
    <w:lvl w:ilvl="0" w:tplc="04090001">
      <w:start w:val="1"/>
      <w:numFmt w:val="bullet"/>
      <w:lvlText w:val=""/>
      <w:lvlJc w:val="left"/>
      <w:pPr>
        <w:ind w:left="66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8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0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2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4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6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8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0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27" w:hanging="360"/>
      </w:pPr>
      <w:rPr>
        <w:rFonts w:hint="default" w:ascii="Wingdings" w:hAnsi="Wingdings"/>
      </w:rPr>
    </w:lvl>
  </w:abstractNum>
  <w:abstractNum w:abstractNumId="39" w15:restartNumberingAfterBreak="0">
    <w:nsid w:val="5D5843EF"/>
    <w:multiLevelType w:val="multilevel"/>
    <w:tmpl w:val="0BDAF9EA"/>
    <w:lvl w:ilvl="0">
      <w:start w:val="1"/>
      <w:numFmt w:val="none"/>
      <w:lvlText w:val="3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8D26FC"/>
    <w:multiLevelType w:val="hybridMultilevel"/>
    <w:tmpl w:val="79CAAD1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34A657B"/>
    <w:multiLevelType w:val="multilevel"/>
    <w:tmpl w:val="EC38ADD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2" w15:restartNumberingAfterBreak="0">
    <w:nsid w:val="659B3515"/>
    <w:multiLevelType w:val="hybridMultilevel"/>
    <w:tmpl w:val="49269F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6B45A12"/>
    <w:multiLevelType w:val="multilevel"/>
    <w:tmpl w:val="AEB27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6A5B7251"/>
    <w:multiLevelType w:val="hybridMultilevel"/>
    <w:tmpl w:val="B9FC876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5" w15:restartNumberingAfterBreak="0">
    <w:nsid w:val="6DFD6414"/>
    <w:multiLevelType w:val="hybridMultilevel"/>
    <w:tmpl w:val="A20C2F9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6" w15:restartNumberingAfterBreak="0">
    <w:nsid w:val="71C72CF3"/>
    <w:multiLevelType w:val="hybridMultilevel"/>
    <w:tmpl w:val="DEF273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7" w15:restartNumberingAfterBreak="0">
    <w:nsid w:val="76D10422"/>
    <w:multiLevelType w:val="hybridMultilevel"/>
    <w:tmpl w:val="756E91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8" w15:restartNumberingAfterBreak="0">
    <w:nsid w:val="7FFB0D86"/>
    <w:multiLevelType w:val="multilevel"/>
    <w:tmpl w:val="BBEC0458"/>
    <w:lvl w:ilvl="0">
      <w:start w:val="1"/>
      <w:numFmt w:val="none"/>
      <w:lvlText w:val="3.5"/>
      <w:lvlJc w:val="left"/>
      <w:pPr>
        <w:ind w:left="720" w:hanging="360"/>
      </w:pPr>
    </w:lvl>
    <w:lvl w:ilvl="1">
      <w:start w:val="1"/>
      <w:numFmt w:val="none"/>
      <w:lvlText w:val="3.5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44644">
    <w:abstractNumId w:val="30"/>
  </w:num>
  <w:num w:numId="2" w16cid:durableId="1882471836">
    <w:abstractNumId w:val="37"/>
  </w:num>
  <w:num w:numId="3" w16cid:durableId="149249631">
    <w:abstractNumId w:val="38"/>
  </w:num>
  <w:num w:numId="4" w16cid:durableId="717240615">
    <w:abstractNumId w:val="42"/>
  </w:num>
  <w:num w:numId="5" w16cid:durableId="1526361051">
    <w:abstractNumId w:val="13"/>
  </w:num>
  <w:num w:numId="6" w16cid:durableId="705375010">
    <w:abstractNumId w:val="22"/>
  </w:num>
  <w:num w:numId="7" w16cid:durableId="105123838">
    <w:abstractNumId w:val="19"/>
  </w:num>
  <w:num w:numId="8" w16cid:durableId="317422704">
    <w:abstractNumId w:val="29"/>
  </w:num>
  <w:num w:numId="9" w16cid:durableId="393626156">
    <w:abstractNumId w:val="43"/>
  </w:num>
  <w:num w:numId="10" w16cid:durableId="487479961">
    <w:abstractNumId w:val="24"/>
  </w:num>
  <w:num w:numId="11" w16cid:durableId="1934699587">
    <w:abstractNumId w:val="35"/>
  </w:num>
  <w:num w:numId="12" w16cid:durableId="585304284">
    <w:abstractNumId w:val="28"/>
  </w:num>
  <w:num w:numId="13" w16cid:durableId="109251157">
    <w:abstractNumId w:val="26"/>
  </w:num>
  <w:num w:numId="14" w16cid:durableId="335153237">
    <w:abstractNumId w:val="47"/>
  </w:num>
  <w:num w:numId="15" w16cid:durableId="384793305">
    <w:abstractNumId w:val="32"/>
  </w:num>
  <w:num w:numId="16" w16cid:durableId="1816600889">
    <w:abstractNumId w:val="27"/>
  </w:num>
  <w:num w:numId="17" w16cid:durableId="404038511">
    <w:abstractNumId w:val="9"/>
  </w:num>
  <w:num w:numId="18" w16cid:durableId="1822427294">
    <w:abstractNumId w:val="21"/>
  </w:num>
  <w:num w:numId="19" w16cid:durableId="570164601">
    <w:abstractNumId w:val="16"/>
  </w:num>
  <w:num w:numId="20" w16cid:durableId="1107195558">
    <w:abstractNumId w:val="18"/>
  </w:num>
  <w:num w:numId="21" w16cid:durableId="446855578">
    <w:abstractNumId w:val="40"/>
  </w:num>
  <w:num w:numId="22" w16cid:durableId="1296830397">
    <w:abstractNumId w:val="23"/>
  </w:num>
  <w:num w:numId="23" w16cid:durableId="407653750">
    <w:abstractNumId w:val="10"/>
  </w:num>
  <w:num w:numId="24" w16cid:durableId="1337613479">
    <w:abstractNumId w:val="43"/>
  </w:num>
  <w:num w:numId="25" w16cid:durableId="1133339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818878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39651938">
    <w:abstractNumId w:val="46"/>
  </w:num>
  <w:num w:numId="28" w16cid:durableId="725958028">
    <w:abstractNumId w:val="12"/>
  </w:num>
  <w:num w:numId="29" w16cid:durableId="2082482696">
    <w:abstractNumId w:val="45"/>
  </w:num>
  <w:num w:numId="30" w16cid:durableId="15186884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6059042">
    <w:abstractNumId w:val="11"/>
  </w:num>
  <w:num w:numId="32" w16cid:durableId="51341709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3039168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83352787">
    <w:abstractNumId w:val="17"/>
  </w:num>
  <w:num w:numId="35" w16cid:durableId="161550167">
    <w:abstractNumId w:val="25"/>
  </w:num>
  <w:num w:numId="36" w16cid:durableId="790587490">
    <w:abstractNumId w:val="33"/>
  </w:num>
  <w:num w:numId="37" w16cid:durableId="390202172">
    <w:abstractNumId w:val="14"/>
  </w:num>
  <w:num w:numId="38" w16cid:durableId="743574897">
    <w:abstractNumId w:val="15"/>
  </w:num>
  <w:num w:numId="39" w16cid:durableId="806700950">
    <w:abstractNumId w:val="44"/>
  </w:num>
  <w:num w:numId="40" w16cid:durableId="1462335757">
    <w:abstractNumId w:val="36"/>
  </w:num>
  <w:num w:numId="41" w16cid:durableId="367876006">
    <w:abstractNumId w:val="6"/>
  </w:num>
  <w:num w:numId="42" w16cid:durableId="284116204">
    <w:abstractNumId w:val="5"/>
  </w:num>
  <w:num w:numId="43" w16cid:durableId="235021785">
    <w:abstractNumId w:val="4"/>
  </w:num>
  <w:num w:numId="44" w16cid:durableId="1137646813">
    <w:abstractNumId w:val="7"/>
  </w:num>
  <w:num w:numId="45" w16cid:durableId="1457407948">
    <w:abstractNumId w:val="3"/>
  </w:num>
  <w:num w:numId="46" w16cid:durableId="91711729">
    <w:abstractNumId w:val="2"/>
  </w:num>
  <w:num w:numId="47" w16cid:durableId="1119223857">
    <w:abstractNumId w:val="1"/>
  </w:num>
  <w:num w:numId="48" w16cid:durableId="742685195">
    <w:abstractNumId w:val="0"/>
  </w:num>
  <w:num w:numId="49" w16cid:durableId="367608866">
    <w:abstractNumId w:val="8"/>
  </w:num>
  <w:num w:numId="50" w16cid:durableId="2092047034">
    <w:abstractNumId w:val="34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TE3N7IwMbE0MTZW0lEKTi0uzszPAykwqwUAQr+HHiwAAAA="/>
  </w:docVars>
  <w:rsids>
    <w:rsidRoot w:val="00A64B08"/>
    <w:rsid w:val="00000000"/>
    <w:rsid w:val="00001A4D"/>
    <w:rsid w:val="00003370"/>
    <w:rsid w:val="000041E2"/>
    <w:rsid w:val="000052EA"/>
    <w:rsid w:val="000072AF"/>
    <w:rsid w:val="000075F5"/>
    <w:rsid w:val="0001023C"/>
    <w:rsid w:val="00010E1A"/>
    <w:rsid w:val="00012354"/>
    <w:rsid w:val="00014371"/>
    <w:rsid w:val="00014E98"/>
    <w:rsid w:val="00015AFD"/>
    <w:rsid w:val="00015BC9"/>
    <w:rsid w:val="00015CF2"/>
    <w:rsid w:val="00015DD1"/>
    <w:rsid w:val="00016565"/>
    <w:rsid w:val="000166D8"/>
    <w:rsid w:val="00016EA1"/>
    <w:rsid w:val="00026D6F"/>
    <w:rsid w:val="000274E9"/>
    <w:rsid w:val="000331A0"/>
    <w:rsid w:val="0003348C"/>
    <w:rsid w:val="00037231"/>
    <w:rsid w:val="00042547"/>
    <w:rsid w:val="00042BE1"/>
    <w:rsid w:val="000440E2"/>
    <w:rsid w:val="00045B94"/>
    <w:rsid w:val="00055642"/>
    <w:rsid w:val="00055FB3"/>
    <w:rsid w:val="00061932"/>
    <w:rsid w:val="00061E76"/>
    <w:rsid w:val="00064E12"/>
    <w:rsid w:val="00065718"/>
    <w:rsid w:val="00065ED5"/>
    <w:rsid w:val="00070529"/>
    <w:rsid w:val="00073EC8"/>
    <w:rsid w:val="00077B78"/>
    <w:rsid w:val="000806C2"/>
    <w:rsid w:val="00082290"/>
    <w:rsid w:val="000838E2"/>
    <w:rsid w:val="00083B25"/>
    <w:rsid w:val="00086068"/>
    <w:rsid w:val="0009271D"/>
    <w:rsid w:val="00092E71"/>
    <w:rsid w:val="00093D03"/>
    <w:rsid w:val="00094AB5"/>
    <w:rsid w:val="000950CD"/>
    <w:rsid w:val="00096134"/>
    <w:rsid w:val="000A01E7"/>
    <w:rsid w:val="000A0BE3"/>
    <w:rsid w:val="000A4490"/>
    <w:rsid w:val="000A614F"/>
    <w:rsid w:val="000B1C15"/>
    <w:rsid w:val="000B2A47"/>
    <w:rsid w:val="000C02D5"/>
    <w:rsid w:val="000C436A"/>
    <w:rsid w:val="000C50D5"/>
    <w:rsid w:val="000C5980"/>
    <w:rsid w:val="000C6FC9"/>
    <w:rsid w:val="000C71FC"/>
    <w:rsid w:val="000D01F0"/>
    <w:rsid w:val="000D0422"/>
    <w:rsid w:val="000D1262"/>
    <w:rsid w:val="000D3977"/>
    <w:rsid w:val="000D48DD"/>
    <w:rsid w:val="000D4F2F"/>
    <w:rsid w:val="000D5797"/>
    <w:rsid w:val="000D5A4A"/>
    <w:rsid w:val="000D6B2F"/>
    <w:rsid w:val="000D7411"/>
    <w:rsid w:val="000E1878"/>
    <w:rsid w:val="000E1F30"/>
    <w:rsid w:val="000E314D"/>
    <w:rsid w:val="000E3291"/>
    <w:rsid w:val="000E32F3"/>
    <w:rsid w:val="000E3E61"/>
    <w:rsid w:val="000E497B"/>
    <w:rsid w:val="000E7AF4"/>
    <w:rsid w:val="000F7455"/>
    <w:rsid w:val="00110227"/>
    <w:rsid w:val="001121ED"/>
    <w:rsid w:val="001129F8"/>
    <w:rsid w:val="00112CBA"/>
    <w:rsid w:val="00113AE5"/>
    <w:rsid w:val="00113D27"/>
    <w:rsid w:val="00115FCD"/>
    <w:rsid w:val="001162BF"/>
    <w:rsid w:val="00121BED"/>
    <w:rsid w:val="00122179"/>
    <w:rsid w:val="00123AD6"/>
    <w:rsid w:val="00125E3C"/>
    <w:rsid w:val="00127822"/>
    <w:rsid w:val="00133335"/>
    <w:rsid w:val="00134494"/>
    <w:rsid w:val="001362ED"/>
    <w:rsid w:val="00136D78"/>
    <w:rsid w:val="00140E3D"/>
    <w:rsid w:val="001442B9"/>
    <w:rsid w:val="00144759"/>
    <w:rsid w:val="0014545F"/>
    <w:rsid w:val="00146523"/>
    <w:rsid w:val="001501AA"/>
    <w:rsid w:val="0015477E"/>
    <w:rsid w:val="00154E26"/>
    <w:rsid w:val="00157881"/>
    <w:rsid w:val="0016109D"/>
    <w:rsid w:val="0017212E"/>
    <w:rsid w:val="001765ED"/>
    <w:rsid w:val="001768AD"/>
    <w:rsid w:val="00181CAE"/>
    <w:rsid w:val="0018334F"/>
    <w:rsid w:val="00184CC9"/>
    <w:rsid w:val="00187BBF"/>
    <w:rsid w:val="00190C9F"/>
    <w:rsid w:val="00191905"/>
    <w:rsid w:val="001921F8"/>
    <w:rsid w:val="001947E8"/>
    <w:rsid w:val="00194ED8"/>
    <w:rsid w:val="00194F2F"/>
    <w:rsid w:val="00195DFC"/>
    <w:rsid w:val="001A40B4"/>
    <w:rsid w:val="001A5391"/>
    <w:rsid w:val="001A6964"/>
    <w:rsid w:val="001A7F39"/>
    <w:rsid w:val="001B03EC"/>
    <w:rsid w:val="001B0400"/>
    <w:rsid w:val="001B2A3A"/>
    <w:rsid w:val="001B516F"/>
    <w:rsid w:val="001B545F"/>
    <w:rsid w:val="001B61AD"/>
    <w:rsid w:val="001B63AB"/>
    <w:rsid w:val="001B6A79"/>
    <w:rsid w:val="001C1FB8"/>
    <w:rsid w:val="001C4BA5"/>
    <w:rsid w:val="001C59D7"/>
    <w:rsid w:val="001C7756"/>
    <w:rsid w:val="001D0E1F"/>
    <w:rsid w:val="001D3EEB"/>
    <w:rsid w:val="001E1D51"/>
    <w:rsid w:val="001E1D93"/>
    <w:rsid w:val="001E6888"/>
    <w:rsid w:val="001F20CA"/>
    <w:rsid w:val="001F53F3"/>
    <w:rsid w:val="00200474"/>
    <w:rsid w:val="002009D7"/>
    <w:rsid w:val="002064F6"/>
    <w:rsid w:val="00212822"/>
    <w:rsid w:val="00212A2D"/>
    <w:rsid w:val="00214042"/>
    <w:rsid w:val="00215DBC"/>
    <w:rsid w:val="002169AD"/>
    <w:rsid w:val="0021747D"/>
    <w:rsid w:val="00222101"/>
    <w:rsid w:val="002261BE"/>
    <w:rsid w:val="00230AC7"/>
    <w:rsid w:val="00232C0D"/>
    <w:rsid w:val="0023473D"/>
    <w:rsid w:val="00236BA9"/>
    <w:rsid w:val="00240223"/>
    <w:rsid w:val="00246EC6"/>
    <w:rsid w:val="00250298"/>
    <w:rsid w:val="002502F7"/>
    <w:rsid w:val="002529A9"/>
    <w:rsid w:val="00254584"/>
    <w:rsid w:val="002546D3"/>
    <w:rsid w:val="0025738A"/>
    <w:rsid w:val="00257C40"/>
    <w:rsid w:val="0026183E"/>
    <w:rsid w:val="00264479"/>
    <w:rsid w:val="002657F4"/>
    <w:rsid w:val="00267A9B"/>
    <w:rsid w:val="00267CE8"/>
    <w:rsid w:val="00270667"/>
    <w:rsid w:val="00272448"/>
    <w:rsid w:val="002737DF"/>
    <w:rsid w:val="00274960"/>
    <w:rsid w:val="0027764E"/>
    <w:rsid w:val="00282A4D"/>
    <w:rsid w:val="002842DF"/>
    <w:rsid w:val="0028658B"/>
    <w:rsid w:val="002916FE"/>
    <w:rsid w:val="002926B0"/>
    <w:rsid w:val="00293F35"/>
    <w:rsid w:val="002948B3"/>
    <w:rsid w:val="0029505D"/>
    <w:rsid w:val="00295DB8"/>
    <w:rsid w:val="002A4170"/>
    <w:rsid w:val="002A4CDE"/>
    <w:rsid w:val="002A69B2"/>
    <w:rsid w:val="002B0A7F"/>
    <w:rsid w:val="002B0DB6"/>
    <w:rsid w:val="002B12C0"/>
    <w:rsid w:val="002B206E"/>
    <w:rsid w:val="002B2A58"/>
    <w:rsid w:val="002C01E2"/>
    <w:rsid w:val="002C2D68"/>
    <w:rsid w:val="002C68B0"/>
    <w:rsid w:val="002D0519"/>
    <w:rsid w:val="002D21C0"/>
    <w:rsid w:val="002D2814"/>
    <w:rsid w:val="002D34FB"/>
    <w:rsid w:val="002D3CBB"/>
    <w:rsid w:val="002D4080"/>
    <w:rsid w:val="002D484E"/>
    <w:rsid w:val="002D4992"/>
    <w:rsid w:val="002D4E88"/>
    <w:rsid w:val="002D736D"/>
    <w:rsid w:val="002E341C"/>
    <w:rsid w:val="002E50E5"/>
    <w:rsid w:val="002E5399"/>
    <w:rsid w:val="002E680D"/>
    <w:rsid w:val="002E6FDE"/>
    <w:rsid w:val="002E7200"/>
    <w:rsid w:val="002E7597"/>
    <w:rsid w:val="002E7B32"/>
    <w:rsid w:val="002F0020"/>
    <w:rsid w:val="002F6930"/>
    <w:rsid w:val="00302A0F"/>
    <w:rsid w:val="00302FE0"/>
    <w:rsid w:val="0030372A"/>
    <w:rsid w:val="00303A32"/>
    <w:rsid w:val="00305B99"/>
    <w:rsid w:val="00307ACD"/>
    <w:rsid w:val="00311724"/>
    <w:rsid w:val="00314795"/>
    <w:rsid w:val="00314CE0"/>
    <w:rsid w:val="00315EBB"/>
    <w:rsid w:val="0031605A"/>
    <w:rsid w:val="00316EFC"/>
    <w:rsid w:val="00317744"/>
    <w:rsid w:val="003200A5"/>
    <w:rsid w:val="0032096C"/>
    <w:rsid w:val="00321573"/>
    <w:rsid w:val="0032211A"/>
    <w:rsid w:val="00322345"/>
    <w:rsid w:val="0032353C"/>
    <w:rsid w:val="003242E8"/>
    <w:rsid w:val="00325728"/>
    <w:rsid w:val="003264B5"/>
    <w:rsid w:val="00326E8C"/>
    <w:rsid w:val="003278A3"/>
    <w:rsid w:val="00330563"/>
    <w:rsid w:val="00333AEC"/>
    <w:rsid w:val="00336197"/>
    <w:rsid w:val="0034021C"/>
    <w:rsid w:val="003415B0"/>
    <w:rsid w:val="00343CB5"/>
    <w:rsid w:val="0034524B"/>
    <w:rsid w:val="00346A99"/>
    <w:rsid w:val="0034755B"/>
    <w:rsid w:val="00353BFA"/>
    <w:rsid w:val="00354149"/>
    <w:rsid w:val="00354D1B"/>
    <w:rsid w:val="00356074"/>
    <w:rsid w:val="00360B21"/>
    <w:rsid w:val="00362BA6"/>
    <w:rsid w:val="00364367"/>
    <w:rsid w:val="00366D55"/>
    <w:rsid w:val="0037110E"/>
    <w:rsid w:val="00374196"/>
    <w:rsid w:val="00375DA8"/>
    <w:rsid w:val="00380B77"/>
    <w:rsid w:val="003837CA"/>
    <w:rsid w:val="0038541B"/>
    <w:rsid w:val="00393A7E"/>
    <w:rsid w:val="00393CA7"/>
    <w:rsid w:val="00396CFC"/>
    <w:rsid w:val="003979AD"/>
    <w:rsid w:val="003A0C29"/>
    <w:rsid w:val="003A1ABD"/>
    <w:rsid w:val="003A1DF3"/>
    <w:rsid w:val="003A21F5"/>
    <w:rsid w:val="003A4D6F"/>
    <w:rsid w:val="003A7EF8"/>
    <w:rsid w:val="003B18CC"/>
    <w:rsid w:val="003B240A"/>
    <w:rsid w:val="003B3D3C"/>
    <w:rsid w:val="003B4D73"/>
    <w:rsid w:val="003B5F00"/>
    <w:rsid w:val="003B6C70"/>
    <w:rsid w:val="003B7D08"/>
    <w:rsid w:val="003C00FB"/>
    <w:rsid w:val="003C23EF"/>
    <w:rsid w:val="003C2D45"/>
    <w:rsid w:val="003C4FFC"/>
    <w:rsid w:val="003D0633"/>
    <w:rsid w:val="003D40D3"/>
    <w:rsid w:val="003D5466"/>
    <w:rsid w:val="003D6971"/>
    <w:rsid w:val="003D6B11"/>
    <w:rsid w:val="003E426F"/>
    <w:rsid w:val="003E6E5D"/>
    <w:rsid w:val="003F2C64"/>
    <w:rsid w:val="003F3D35"/>
    <w:rsid w:val="003F4731"/>
    <w:rsid w:val="003F54EF"/>
    <w:rsid w:val="00403837"/>
    <w:rsid w:val="00403CED"/>
    <w:rsid w:val="00411FEF"/>
    <w:rsid w:val="00420286"/>
    <w:rsid w:val="00420BC0"/>
    <w:rsid w:val="0042666C"/>
    <w:rsid w:val="00431293"/>
    <w:rsid w:val="0043315E"/>
    <w:rsid w:val="00433A26"/>
    <w:rsid w:val="0044028F"/>
    <w:rsid w:val="00441289"/>
    <w:rsid w:val="0044473D"/>
    <w:rsid w:val="00447916"/>
    <w:rsid w:val="00450E89"/>
    <w:rsid w:val="00452599"/>
    <w:rsid w:val="00452D7A"/>
    <w:rsid w:val="00455522"/>
    <w:rsid w:val="004575A8"/>
    <w:rsid w:val="00457BC9"/>
    <w:rsid w:val="00460DD8"/>
    <w:rsid w:val="004610A3"/>
    <w:rsid w:val="00462062"/>
    <w:rsid w:val="00463516"/>
    <w:rsid w:val="00464366"/>
    <w:rsid w:val="004665F3"/>
    <w:rsid w:val="00466784"/>
    <w:rsid w:val="00466E8E"/>
    <w:rsid w:val="004674A6"/>
    <w:rsid w:val="00467AA2"/>
    <w:rsid w:val="00477544"/>
    <w:rsid w:val="00477A1C"/>
    <w:rsid w:val="00486CEC"/>
    <w:rsid w:val="00490ECA"/>
    <w:rsid w:val="0049182D"/>
    <w:rsid w:val="004919B5"/>
    <w:rsid w:val="00492286"/>
    <w:rsid w:val="00492BCE"/>
    <w:rsid w:val="004931C5"/>
    <w:rsid w:val="0049676E"/>
    <w:rsid w:val="00496F7B"/>
    <w:rsid w:val="00497347"/>
    <w:rsid w:val="004A0A4C"/>
    <w:rsid w:val="004A174D"/>
    <w:rsid w:val="004A1EC6"/>
    <w:rsid w:val="004A5B00"/>
    <w:rsid w:val="004A7466"/>
    <w:rsid w:val="004B2C64"/>
    <w:rsid w:val="004B3838"/>
    <w:rsid w:val="004B4481"/>
    <w:rsid w:val="004B6AA3"/>
    <w:rsid w:val="004B77B6"/>
    <w:rsid w:val="004C1F73"/>
    <w:rsid w:val="004C5007"/>
    <w:rsid w:val="004C64C8"/>
    <w:rsid w:val="004D0D82"/>
    <w:rsid w:val="004D2927"/>
    <w:rsid w:val="004D2C9A"/>
    <w:rsid w:val="004D3D2E"/>
    <w:rsid w:val="004E12B2"/>
    <w:rsid w:val="004E3884"/>
    <w:rsid w:val="004E3E09"/>
    <w:rsid w:val="004F0D84"/>
    <w:rsid w:val="004F5165"/>
    <w:rsid w:val="004F51B1"/>
    <w:rsid w:val="004F7D77"/>
    <w:rsid w:val="005020AD"/>
    <w:rsid w:val="005038A8"/>
    <w:rsid w:val="00503FBB"/>
    <w:rsid w:val="00506483"/>
    <w:rsid w:val="00511E2B"/>
    <w:rsid w:val="00515D30"/>
    <w:rsid w:val="00515E4A"/>
    <w:rsid w:val="00516122"/>
    <w:rsid w:val="005162FE"/>
    <w:rsid w:val="00522BF3"/>
    <w:rsid w:val="00524656"/>
    <w:rsid w:val="00524A14"/>
    <w:rsid w:val="00524DEF"/>
    <w:rsid w:val="00526A32"/>
    <w:rsid w:val="005277FE"/>
    <w:rsid w:val="0053760C"/>
    <w:rsid w:val="00542F20"/>
    <w:rsid w:val="005510EF"/>
    <w:rsid w:val="00554420"/>
    <w:rsid w:val="005607AA"/>
    <w:rsid w:val="00563FCC"/>
    <w:rsid w:val="0056429B"/>
    <w:rsid w:val="005704A9"/>
    <w:rsid w:val="005739E3"/>
    <w:rsid w:val="0057567F"/>
    <w:rsid w:val="00584A11"/>
    <w:rsid w:val="005850FF"/>
    <w:rsid w:val="00586364"/>
    <w:rsid w:val="005872F8"/>
    <w:rsid w:val="00587463"/>
    <w:rsid w:val="00590961"/>
    <w:rsid w:val="005919F0"/>
    <w:rsid w:val="00593BE3"/>
    <w:rsid w:val="00594EBB"/>
    <w:rsid w:val="005A265B"/>
    <w:rsid w:val="005A2887"/>
    <w:rsid w:val="005A3067"/>
    <w:rsid w:val="005A307D"/>
    <w:rsid w:val="005A65AD"/>
    <w:rsid w:val="005A6C48"/>
    <w:rsid w:val="005B0E67"/>
    <w:rsid w:val="005B45FC"/>
    <w:rsid w:val="005B6918"/>
    <w:rsid w:val="005B71C5"/>
    <w:rsid w:val="005B75BF"/>
    <w:rsid w:val="005B75F8"/>
    <w:rsid w:val="005C0104"/>
    <w:rsid w:val="005C2A33"/>
    <w:rsid w:val="005C3D7A"/>
    <w:rsid w:val="005C6D83"/>
    <w:rsid w:val="005D5E7F"/>
    <w:rsid w:val="005D7442"/>
    <w:rsid w:val="005E08BB"/>
    <w:rsid w:val="005E23FD"/>
    <w:rsid w:val="005E27C7"/>
    <w:rsid w:val="005E648E"/>
    <w:rsid w:val="005E7484"/>
    <w:rsid w:val="005F4D1D"/>
    <w:rsid w:val="005F5FC7"/>
    <w:rsid w:val="006033BE"/>
    <w:rsid w:val="00604A98"/>
    <w:rsid w:val="00604C79"/>
    <w:rsid w:val="006051C1"/>
    <w:rsid w:val="00605418"/>
    <w:rsid w:val="00606899"/>
    <w:rsid w:val="006079B4"/>
    <w:rsid w:val="00610554"/>
    <w:rsid w:val="0062027F"/>
    <w:rsid w:val="006208A9"/>
    <w:rsid w:val="0062108C"/>
    <w:rsid w:val="006226F1"/>
    <w:rsid w:val="00624F54"/>
    <w:rsid w:val="00626C03"/>
    <w:rsid w:val="00631CC4"/>
    <w:rsid w:val="00631CF6"/>
    <w:rsid w:val="006336AD"/>
    <w:rsid w:val="0063777C"/>
    <w:rsid w:val="006428BB"/>
    <w:rsid w:val="00643596"/>
    <w:rsid w:val="0064610C"/>
    <w:rsid w:val="00646AB8"/>
    <w:rsid w:val="006511DB"/>
    <w:rsid w:val="00652FFB"/>
    <w:rsid w:val="00654464"/>
    <w:rsid w:val="00654570"/>
    <w:rsid w:val="00655F2D"/>
    <w:rsid w:val="00656A34"/>
    <w:rsid w:val="006631E4"/>
    <w:rsid w:val="00664F5B"/>
    <w:rsid w:val="006675F0"/>
    <w:rsid w:val="00667B53"/>
    <w:rsid w:val="00667D87"/>
    <w:rsid w:val="006730B8"/>
    <w:rsid w:val="006747EF"/>
    <w:rsid w:val="00680B42"/>
    <w:rsid w:val="00682BBA"/>
    <w:rsid w:val="00686647"/>
    <w:rsid w:val="006870F3"/>
    <w:rsid w:val="00690574"/>
    <w:rsid w:val="00693340"/>
    <w:rsid w:val="00696831"/>
    <w:rsid w:val="00697596"/>
    <w:rsid w:val="006A3C37"/>
    <w:rsid w:val="006A5291"/>
    <w:rsid w:val="006A5B6B"/>
    <w:rsid w:val="006A6A18"/>
    <w:rsid w:val="006B0D86"/>
    <w:rsid w:val="006B0F23"/>
    <w:rsid w:val="006B71C3"/>
    <w:rsid w:val="006B76D1"/>
    <w:rsid w:val="006C1907"/>
    <w:rsid w:val="006C3756"/>
    <w:rsid w:val="006C7211"/>
    <w:rsid w:val="006D316B"/>
    <w:rsid w:val="006D3F53"/>
    <w:rsid w:val="006D54A8"/>
    <w:rsid w:val="006D6E8F"/>
    <w:rsid w:val="006D7504"/>
    <w:rsid w:val="006E34BC"/>
    <w:rsid w:val="006E5DF5"/>
    <w:rsid w:val="006E7E83"/>
    <w:rsid w:val="006F163E"/>
    <w:rsid w:val="006F2CD1"/>
    <w:rsid w:val="006F2CF6"/>
    <w:rsid w:val="006F411D"/>
    <w:rsid w:val="00704EC3"/>
    <w:rsid w:val="0070504F"/>
    <w:rsid w:val="007075D4"/>
    <w:rsid w:val="00710186"/>
    <w:rsid w:val="007119CC"/>
    <w:rsid w:val="00714B76"/>
    <w:rsid w:val="00716B9B"/>
    <w:rsid w:val="00721CA6"/>
    <w:rsid w:val="00724969"/>
    <w:rsid w:val="00726437"/>
    <w:rsid w:val="007267AB"/>
    <w:rsid w:val="00732664"/>
    <w:rsid w:val="00732C0A"/>
    <w:rsid w:val="00737648"/>
    <w:rsid w:val="00740236"/>
    <w:rsid w:val="0074167A"/>
    <w:rsid w:val="0074198B"/>
    <w:rsid w:val="0074208E"/>
    <w:rsid w:val="0074420E"/>
    <w:rsid w:val="007458B0"/>
    <w:rsid w:val="00746F83"/>
    <w:rsid w:val="0074FF21"/>
    <w:rsid w:val="007511F5"/>
    <w:rsid w:val="007518B2"/>
    <w:rsid w:val="00753FCF"/>
    <w:rsid w:val="007551D4"/>
    <w:rsid w:val="00756F5F"/>
    <w:rsid w:val="007571A2"/>
    <w:rsid w:val="00757A6F"/>
    <w:rsid w:val="00760F61"/>
    <w:rsid w:val="00766803"/>
    <w:rsid w:val="00766B14"/>
    <w:rsid w:val="00767C2D"/>
    <w:rsid w:val="00773BB5"/>
    <w:rsid w:val="00774196"/>
    <w:rsid w:val="007754D8"/>
    <w:rsid w:val="00776C94"/>
    <w:rsid w:val="00780F46"/>
    <w:rsid w:val="00782F2B"/>
    <w:rsid w:val="00783F01"/>
    <w:rsid w:val="00784C20"/>
    <w:rsid w:val="0078566E"/>
    <w:rsid w:val="00791938"/>
    <w:rsid w:val="007969EE"/>
    <w:rsid w:val="007977B5"/>
    <w:rsid w:val="00797A75"/>
    <w:rsid w:val="00797C15"/>
    <w:rsid w:val="007A22A9"/>
    <w:rsid w:val="007B02BE"/>
    <w:rsid w:val="007B0572"/>
    <w:rsid w:val="007B10CA"/>
    <w:rsid w:val="007B25A1"/>
    <w:rsid w:val="007B27FC"/>
    <w:rsid w:val="007B4197"/>
    <w:rsid w:val="007B466E"/>
    <w:rsid w:val="007C32FD"/>
    <w:rsid w:val="007C37E5"/>
    <w:rsid w:val="007C3BBA"/>
    <w:rsid w:val="007C4D9C"/>
    <w:rsid w:val="007C4E9F"/>
    <w:rsid w:val="007C743C"/>
    <w:rsid w:val="007C77AA"/>
    <w:rsid w:val="007D1CD9"/>
    <w:rsid w:val="007D30D1"/>
    <w:rsid w:val="007D3ACD"/>
    <w:rsid w:val="007D487D"/>
    <w:rsid w:val="007D7172"/>
    <w:rsid w:val="007E008F"/>
    <w:rsid w:val="007E08D8"/>
    <w:rsid w:val="007E09C9"/>
    <w:rsid w:val="007E1BA4"/>
    <w:rsid w:val="007E1D94"/>
    <w:rsid w:val="007E339C"/>
    <w:rsid w:val="007E61E7"/>
    <w:rsid w:val="007E66A5"/>
    <w:rsid w:val="007F7ADA"/>
    <w:rsid w:val="008028F4"/>
    <w:rsid w:val="00803B74"/>
    <w:rsid w:val="00803B89"/>
    <w:rsid w:val="00805AA4"/>
    <w:rsid w:val="00807901"/>
    <w:rsid w:val="008124EE"/>
    <w:rsid w:val="00813DCF"/>
    <w:rsid w:val="00814100"/>
    <w:rsid w:val="0081603F"/>
    <w:rsid w:val="0082268A"/>
    <w:rsid w:val="00823D16"/>
    <w:rsid w:val="00826CA2"/>
    <w:rsid w:val="00831EE7"/>
    <w:rsid w:val="00836B6D"/>
    <w:rsid w:val="00841C4B"/>
    <w:rsid w:val="00845504"/>
    <w:rsid w:val="008532BD"/>
    <w:rsid w:val="008533FE"/>
    <w:rsid w:val="008544F6"/>
    <w:rsid w:val="00854AB1"/>
    <w:rsid w:val="0085573A"/>
    <w:rsid w:val="0085598B"/>
    <w:rsid w:val="00861564"/>
    <w:rsid w:val="008617CC"/>
    <w:rsid w:val="008640EA"/>
    <w:rsid w:val="008669E0"/>
    <w:rsid w:val="008723C9"/>
    <w:rsid w:val="00874B2D"/>
    <w:rsid w:val="00875153"/>
    <w:rsid w:val="008765E8"/>
    <w:rsid w:val="008802DF"/>
    <w:rsid w:val="00886D0D"/>
    <w:rsid w:val="00891F48"/>
    <w:rsid w:val="00892071"/>
    <w:rsid w:val="00892C11"/>
    <w:rsid w:val="008943A1"/>
    <w:rsid w:val="008A170A"/>
    <w:rsid w:val="008A183E"/>
    <w:rsid w:val="008A3233"/>
    <w:rsid w:val="008A4001"/>
    <w:rsid w:val="008A62FC"/>
    <w:rsid w:val="008B31D3"/>
    <w:rsid w:val="008B56A9"/>
    <w:rsid w:val="008B6B84"/>
    <w:rsid w:val="008C13D3"/>
    <w:rsid w:val="008C32DC"/>
    <w:rsid w:val="008C5AD5"/>
    <w:rsid w:val="008C5C9F"/>
    <w:rsid w:val="008C6F27"/>
    <w:rsid w:val="008C776F"/>
    <w:rsid w:val="008D159E"/>
    <w:rsid w:val="008D2AFE"/>
    <w:rsid w:val="008D75D2"/>
    <w:rsid w:val="008D7967"/>
    <w:rsid w:val="008E0C73"/>
    <w:rsid w:val="008E22FE"/>
    <w:rsid w:val="008E48CF"/>
    <w:rsid w:val="008E6803"/>
    <w:rsid w:val="008E77CD"/>
    <w:rsid w:val="008F0C80"/>
    <w:rsid w:val="008F3BEF"/>
    <w:rsid w:val="008F4093"/>
    <w:rsid w:val="008F48C2"/>
    <w:rsid w:val="008F591D"/>
    <w:rsid w:val="008F669C"/>
    <w:rsid w:val="008F6878"/>
    <w:rsid w:val="008F722C"/>
    <w:rsid w:val="009043A1"/>
    <w:rsid w:val="009076FF"/>
    <w:rsid w:val="00907EC8"/>
    <w:rsid w:val="00910725"/>
    <w:rsid w:val="00910AC5"/>
    <w:rsid w:val="00913978"/>
    <w:rsid w:val="00915945"/>
    <w:rsid w:val="00920B6D"/>
    <w:rsid w:val="00921725"/>
    <w:rsid w:val="00921ECE"/>
    <w:rsid w:val="009234FB"/>
    <w:rsid w:val="009248D4"/>
    <w:rsid w:val="009253CD"/>
    <w:rsid w:val="00925E59"/>
    <w:rsid w:val="0093115A"/>
    <w:rsid w:val="009329BB"/>
    <w:rsid w:val="009330A7"/>
    <w:rsid w:val="00936C0F"/>
    <w:rsid w:val="009429FD"/>
    <w:rsid w:val="00945E9A"/>
    <w:rsid w:val="00951EED"/>
    <w:rsid w:val="009614A5"/>
    <w:rsid w:val="00962011"/>
    <w:rsid w:val="009644B3"/>
    <w:rsid w:val="00965D5C"/>
    <w:rsid w:val="00966768"/>
    <w:rsid w:val="00973375"/>
    <w:rsid w:val="009749CE"/>
    <w:rsid w:val="00982366"/>
    <w:rsid w:val="0098422D"/>
    <w:rsid w:val="009856D9"/>
    <w:rsid w:val="0098724B"/>
    <w:rsid w:val="00987F22"/>
    <w:rsid w:val="009912A6"/>
    <w:rsid w:val="00991383"/>
    <w:rsid w:val="00992C93"/>
    <w:rsid w:val="009934D5"/>
    <w:rsid w:val="0099387A"/>
    <w:rsid w:val="0099525C"/>
    <w:rsid w:val="009957D2"/>
    <w:rsid w:val="00995D55"/>
    <w:rsid w:val="009A2E8A"/>
    <w:rsid w:val="009A5FA8"/>
    <w:rsid w:val="009A7AAC"/>
    <w:rsid w:val="009B32A6"/>
    <w:rsid w:val="009B7859"/>
    <w:rsid w:val="009C0864"/>
    <w:rsid w:val="009D1490"/>
    <w:rsid w:val="009D1736"/>
    <w:rsid w:val="009D1F06"/>
    <w:rsid w:val="009D6557"/>
    <w:rsid w:val="009D6B23"/>
    <w:rsid w:val="009D7FE2"/>
    <w:rsid w:val="009E14BF"/>
    <w:rsid w:val="009E205E"/>
    <w:rsid w:val="009E3572"/>
    <w:rsid w:val="009E47B5"/>
    <w:rsid w:val="009E5437"/>
    <w:rsid w:val="009F04C6"/>
    <w:rsid w:val="009F3BBD"/>
    <w:rsid w:val="009F43DD"/>
    <w:rsid w:val="009F4C8C"/>
    <w:rsid w:val="009F5416"/>
    <w:rsid w:val="009F707E"/>
    <w:rsid w:val="009F7488"/>
    <w:rsid w:val="009F7713"/>
    <w:rsid w:val="00A01C13"/>
    <w:rsid w:val="00A0236F"/>
    <w:rsid w:val="00A03850"/>
    <w:rsid w:val="00A062F9"/>
    <w:rsid w:val="00A1093F"/>
    <w:rsid w:val="00A115DF"/>
    <w:rsid w:val="00A13021"/>
    <w:rsid w:val="00A15B4E"/>
    <w:rsid w:val="00A30A87"/>
    <w:rsid w:val="00A31AD5"/>
    <w:rsid w:val="00A329F8"/>
    <w:rsid w:val="00A34082"/>
    <w:rsid w:val="00A34C9B"/>
    <w:rsid w:val="00A377D8"/>
    <w:rsid w:val="00A40357"/>
    <w:rsid w:val="00A41F87"/>
    <w:rsid w:val="00A4507E"/>
    <w:rsid w:val="00A45F57"/>
    <w:rsid w:val="00A46F34"/>
    <w:rsid w:val="00A5550B"/>
    <w:rsid w:val="00A5587C"/>
    <w:rsid w:val="00A56D81"/>
    <w:rsid w:val="00A63055"/>
    <w:rsid w:val="00A64411"/>
    <w:rsid w:val="00A64B08"/>
    <w:rsid w:val="00A6581A"/>
    <w:rsid w:val="00A70551"/>
    <w:rsid w:val="00A72868"/>
    <w:rsid w:val="00A72B8D"/>
    <w:rsid w:val="00A73432"/>
    <w:rsid w:val="00A74947"/>
    <w:rsid w:val="00A75DBF"/>
    <w:rsid w:val="00A82EDD"/>
    <w:rsid w:val="00A837D1"/>
    <w:rsid w:val="00A83FF1"/>
    <w:rsid w:val="00A84D0B"/>
    <w:rsid w:val="00A86C8A"/>
    <w:rsid w:val="00A86CEA"/>
    <w:rsid w:val="00A94E76"/>
    <w:rsid w:val="00A9631A"/>
    <w:rsid w:val="00AA0067"/>
    <w:rsid w:val="00AA0718"/>
    <w:rsid w:val="00AA38ED"/>
    <w:rsid w:val="00AA5350"/>
    <w:rsid w:val="00AA74E9"/>
    <w:rsid w:val="00AB003D"/>
    <w:rsid w:val="00AB092E"/>
    <w:rsid w:val="00AB17F1"/>
    <w:rsid w:val="00AB3BDE"/>
    <w:rsid w:val="00AB49FF"/>
    <w:rsid w:val="00AB4DD5"/>
    <w:rsid w:val="00AB5185"/>
    <w:rsid w:val="00AB58BF"/>
    <w:rsid w:val="00AB5A7B"/>
    <w:rsid w:val="00AC2C49"/>
    <w:rsid w:val="00AC7C87"/>
    <w:rsid w:val="00AD068C"/>
    <w:rsid w:val="00AD07C6"/>
    <w:rsid w:val="00AD1255"/>
    <w:rsid w:val="00AD12D4"/>
    <w:rsid w:val="00AD3565"/>
    <w:rsid w:val="00AD516B"/>
    <w:rsid w:val="00AE1726"/>
    <w:rsid w:val="00AE5F81"/>
    <w:rsid w:val="00AF035A"/>
    <w:rsid w:val="00AF1CCB"/>
    <w:rsid w:val="00AF25E4"/>
    <w:rsid w:val="00AF2A72"/>
    <w:rsid w:val="00AF3712"/>
    <w:rsid w:val="00B02F92"/>
    <w:rsid w:val="00B04193"/>
    <w:rsid w:val="00B05C4D"/>
    <w:rsid w:val="00B07345"/>
    <w:rsid w:val="00B1305F"/>
    <w:rsid w:val="00B13202"/>
    <w:rsid w:val="00B132DF"/>
    <w:rsid w:val="00B13BEF"/>
    <w:rsid w:val="00B1616D"/>
    <w:rsid w:val="00B16928"/>
    <w:rsid w:val="00B16A2A"/>
    <w:rsid w:val="00B177FA"/>
    <w:rsid w:val="00B2028B"/>
    <w:rsid w:val="00B205DA"/>
    <w:rsid w:val="00B267FF"/>
    <w:rsid w:val="00B27F05"/>
    <w:rsid w:val="00B30D42"/>
    <w:rsid w:val="00B32BF9"/>
    <w:rsid w:val="00B33A34"/>
    <w:rsid w:val="00B42709"/>
    <w:rsid w:val="00B4414A"/>
    <w:rsid w:val="00B506B5"/>
    <w:rsid w:val="00B520EB"/>
    <w:rsid w:val="00B559BC"/>
    <w:rsid w:val="00B559FA"/>
    <w:rsid w:val="00B56F31"/>
    <w:rsid w:val="00B64B37"/>
    <w:rsid w:val="00B66C9F"/>
    <w:rsid w:val="00B67791"/>
    <w:rsid w:val="00B7116A"/>
    <w:rsid w:val="00B71CB4"/>
    <w:rsid w:val="00B72CEF"/>
    <w:rsid w:val="00B734D8"/>
    <w:rsid w:val="00B737C1"/>
    <w:rsid w:val="00B73C0D"/>
    <w:rsid w:val="00B74E60"/>
    <w:rsid w:val="00B80582"/>
    <w:rsid w:val="00B81EE5"/>
    <w:rsid w:val="00B848ED"/>
    <w:rsid w:val="00B859C2"/>
    <w:rsid w:val="00B972BB"/>
    <w:rsid w:val="00B97A45"/>
    <w:rsid w:val="00BA0632"/>
    <w:rsid w:val="00BA0BA2"/>
    <w:rsid w:val="00BA1CB5"/>
    <w:rsid w:val="00BA37C6"/>
    <w:rsid w:val="00BA3ECA"/>
    <w:rsid w:val="00BA4661"/>
    <w:rsid w:val="00BB0A11"/>
    <w:rsid w:val="00BB1544"/>
    <w:rsid w:val="00BB2E85"/>
    <w:rsid w:val="00BB4119"/>
    <w:rsid w:val="00BB43A9"/>
    <w:rsid w:val="00BB4F14"/>
    <w:rsid w:val="00BB7CC7"/>
    <w:rsid w:val="00BC32D3"/>
    <w:rsid w:val="00BC3F98"/>
    <w:rsid w:val="00BC47AC"/>
    <w:rsid w:val="00BD0851"/>
    <w:rsid w:val="00BE0BB3"/>
    <w:rsid w:val="00BE4117"/>
    <w:rsid w:val="00BE4924"/>
    <w:rsid w:val="00BE4F33"/>
    <w:rsid w:val="00BE7FF5"/>
    <w:rsid w:val="00BF036C"/>
    <w:rsid w:val="00BF2DB3"/>
    <w:rsid w:val="00BF5F5B"/>
    <w:rsid w:val="00BF6501"/>
    <w:rsid w:val="00C000FB"/>
    <w:rsid w:val="00C00120"/>
    <w:rsid w:val="00C0141B"/>
    <w:rsid w:val="00C01BF6"/>
    <w:rsid w:val="00C0223A"/>
    <w:rsid w:val="00C02AC0"/>
    <w:rsid w:val="00C0361F"/>
    <w:rsid w:val="00C03B16"/>
    <w:rsid w:val="00C0536F"/>
    <w:rsid w:val="00C05C60"/>
    <w:rsid w:val="00C07A30"/>
    <w:rsid w:val="00C108FD"/>
    <w:rsid w:val="00C10F28"/>
    <w:rsid w:val="00C12A06"/>
    <w:rsid w:val="00C1346D"/>
    <w:rsid w:val="00C13C7F"/>
    <w:rsid w:val="00C15921"/>
    <w:rsid w:val="00C17D61"/>
    <w:rsid w:val="00C22A3A"/>
    <w:rsid w:val="00C23998"/>
    <w:rsid w:val="00C27773"/>
    <w:rsid w:val="00C278C5"/>
    <w:rsid w:val="00C304FF"/>
    <w:rsid w:val="00C3793B"/>
    <w:rsid w:val="00C44462"/>
    <w:rsid w:val="00C45017"/>
    <w:rsid w:val="00C54263"/>
    <w:rsid w:val="00C56E6C"/>
    <w:rsid w:val="00C57997"/>
    <w:rsid w:val="00C6041E"/>
    <w:rsid w:val="00C60FC3"/>
    <w:rsid w:val="00C617B7"/>
    <w:rsid w:val="00C61D29"/>
    <w:rsid w:val="00C620C8"/>
    <w:rsid w:val="00C64DD4"/>
    <w:rsid w:val="00C66576"/>
    <w:rsid w:val="00C71399"/>
    <w:rsid w:val="00C77C8C"/>
    <w:rsid w:val="00C77CFD"/>
    <w:rsid w:val="00C81C1D"/>
    <w:rsid w:val="00C839BC"/>
    <w:rsid w:val="00C85470"/>
    <w:rsid w:val="00C862EF"/>
    <w:rsid w:val="00C87430"/>
    <w:rsid w:val="00C9072D"/>
    <w:rsid w:val="00C91D71"/>
    <w:rsid w:val="00C931A0"/>
    <w:rsid w:val="00C94A64"/>
    <w:rsid w:val="00CA098C"/>
    <w:rsid w:val="00CA0EC3"/>
    <w:rsid w:val="00CA437F"/>
    <w:rsid w:val="00CA4A19"/>
    <w:rsid w:val="00CA6923"/>
    <w:rsid w:val="00CB1209"/>
    <w:rsid w:val="00CB5721"/>
    <w:rsid w:val="00CB5EC5"/>
    <w:rsid w:val="00CB6944"/>
    <w:rsid w:val="00CB6EE1"/>
    <w:rsid w:val="00CC07CC"/>
    <w:rsid w:val="00CC259A"/>
    <w:rsid w:val="00CC6AC5"/>
    <w:rsid w:val="00CC79B2"/>
    <w:rsid w:val="00CD1A62"/>
    <w:rsid w:val="00CD3505"/>
    <w:rsid w:val="00CD3D41"/>
    <w:rsid w:val="00CD41BA"/>
    <w:rsid w:val="00CD4577"/>
    <w:rsid w:val="00CD621D"/>
    <w:rsid w:val="00CD78A9"/>
    <w:rsid w:val="00CD7C86"/>
    <w:rsid w:val="00CE3F67"/>
    <w:rsid w:val="00CE4FB6"/>
    <w:rsid w:val="00CE6571"/>
    <w:rsid w:val="00CF097E"/>
    <w:rsid w:val="00CF2FD7"/>
    <w:rsid w:val="00CF334D"/>
    <w:rsid w:val="00CF383F"/>
    <w:rsid w:val="00CF4C2F"/>
    <w:rsid w:val="00CF58F1"/>
    <w:rsid w:val="00CF6266"/>
    <w:rsid w:val="00CF76B4"/>
    <w:rsid w:val="00CF7743"/>
    <w:rsid w:val="00D00465"/>
    <w:rsid w:val="00D01B31"/>
    <w:rsid w:val="00D0308D"/>
    <w:rsid w:val="00D05DA4"/>
    <w:rsid w:val="00D10A8D"/>
    <w:rsid w:val="00D11179"/>
    <w:rsid w:val="00D12C17"/>
    <w:rsid w:val="00D12E7C"/>
    <w:rsid w:val="00D17479"/>
    <w:rsid w:val="00D17FAB"/>
    <w:rsid w:val="00D202A4"/>
    <w:rsid w:val="00D206F7"/>
    <w:rsid w:val="00D2127A"/>
    <w:rsid w:val="00D21F36"/>
    <w:rsid w:val="00D24DDA"/>
    <w:rsid w:val="00D25756"/>
    <w:rsid w:val="00D263E9"/>
    <w:rsid w:val="00D266CA"/>
    <w:rsid w:val="00D269A5"/>
    <w:rsid w:val="00D26D05"/>
    <w:rsid w:val="00D30CAF"/>
    <w:rsid w:val="00D31639"/>
    <w:rsid w:val="00D31F8D"/>
    <w:rsid w:val="00D321F1"/>
    <w:rsid w:val="00D32252"/>
    <w:rsid w:val="00D34AD6"/>
    <w:rsid w:val="00D355A9"/>
    <w:rsid w:val="00D37BC4"/>
    <w:rsid w:val="00D4209D"/>
    <w:rsid w:val="00D44473"/>
    <w:rsid w:val="00D50B87"/>
    <w:rsid w:val="00D50E5A"/>
    <w:rsid w:val="00D51757"/>
    <w:rsid w:val="00D52FC2"/>
    <w:rsid w:val="00D54EA8"/>
    <w:rsid w:val="00D7054A"/>
    <w:rsid w:val="00D70FFA"/>
    <w:rsid w:val="00D758FE"/>
    <w:rsid w:val="00D761D1"/>
    <w:rsid w:val="00D76A97"/>
    <w:rsid w:val="00D77332"/>
    <w:rsid w:val="00D8497F"/>
    <w:rsid w:val="00D85627"/>
    <w:rsid w:val="00D93156"/>
    <w:rsid w:val="00D972C7"/>
    <w:rsid w:val="00DA0618"/>
    <w:rsid w:val="00DA1676"/>
    <w:rsid w:val="00DA3D79"/>
    <w:rsid w:val="00DA518F"/>
    <w:rsid w:val="00DA568F"/>
    <w:rsid w:val="00DA58DB"/>
    <w:rsid w:val="00DA6363"/>
    <w:rsid w:val="00DB1D93"/>
    <w:rsid w:val="00DB4693"/>
    <w:rsid w:val="00DB58D1"/>
    <w:rsid w:val="00DC043B"/>
    <w:rsid w:val="00DC7560"/>
    <w:rsid w:val="00DC7A37"/>
    <w:rsid w:val="00DD0723"/>
    <w:rsid w:val="00DD0B2F"/>
    <w:rsid w:val="00DD0DBC"/>
    <w:rsid w:val="00DD226E"/>
    <w:rsid w:val="00DD5374"/>
    <w:rsid w:val="00DD5A7D"/>
    <w:rsid w:val="00DD7B98"/>
    <w:rsid w:val="00DE1A03"/>
    <w:rsid w:val="00DE52C1"/>
    <w:rsid w:val="00DE7066"/>
    <w:rsid w:val="00DF2C70"/>
    <w:rsid w:val="00DF458E"/>
    <w:rsid w:val="00E00202"/>
    <w:rsid w:val="00E01461"/>
    <w:rsid w:val="00E01F64"/>
    <w:rsid w:val="00E0327D"/>
    <w:rsid w:val="00E07CDD"/>
    <w:rsid w:val="00E07ED8"/>
    <w:rsid w:val="00E10E6C"/>
    <w:rsid w:val="00E10E99"/>
    <w:rsid w:val="00E113DA"/>
    <w:rsid w:val="00E12F78"/>
    <w:rsid w:val="00E12F94"/>
    <w:rsid w:val="00E130EE"/>
    <w:rsid w:val="00E14F03"/>
    <w:rsid w:val="00E151CE"/>
    <w:rsid w:val="00E21160"/>
    <w:rsid w:val="00E2116E"/>
    <w:rsid w:val="00E23BF7"/>
    <w:rsid w:val="00E23D95"/>
    <w:rsid w:val="00E24A98"/>
    <w:rsid w:val="00E27ADD"/>
    <w:rsid w:val="00E303FE"/>
    <w:rsid w:val="00E31190"/>
    <w:rsid w:val="00E410B6"/>
    <w:rsid w:val="00E42A44"/>
    <w:rsid w:val="00E43178"/>
    <w:rsid w:val="00E4519C"/>
    <w:rsid w:val="00E539E6"/>
    <w:rsid w:val="00E54FA2"/>
    <w:rsid w:val="00E55A2B"/>
    <w:rsid w:val="00E61B9B"/>
    <w:rsid w:val="00E65CA6"/>
    <w:rsid w:val="00E6607F"/>
    <w:rsid w:val="00E66645"/>
    <w:rsid w:val="00E67009"/>
    <w:rsid w:val="00E674C1"/>
    <w:rsid w:val="00E67F19"/>
    <w:rsid w:val="00E71FD7"/>
    <w:rsid w:val="00E72B0E"/>
    <w:rsid w:val="00E72D48"/>
    <w:rsid w:val="00E73147"/>
    <w:rsid w:val="00E75DB5"/>
    <w:rsid w:val="00E77074"/>
    <w:rsid w:val="00E7767D"/>
    <w:rsid w:val="00E77DD4"/>
    <w:rsid w:val="00E81194"/>
    <w:rsid w:val="00E81341"/>
    <w:rsid w:val="00E84DCE"/>
    <w:rsid w:val="00E8581D"/>
    <w:rsid w:val="00E859B2"/>
    <w:rsid w:val="00E876AD"/>
    <w:rsid w:val="00E87ACD"/>
    <w:rsid w:val="00E87B83"/>
    <w:rsid w:val="00E916D7"/>
    <w:rsid w:val="00E94844"/>
    <w:rsid w:val="00E94B57"/>
    <w:rsid w:val="00E95BA7"/>
    <w:rsid w:val="00EA0286"/>
    <w:rsid w:val="00EA5BD9"/>
    <w:rsid w:val="00EB4188"/>
    <w:rsid w:val="00EB6F5F"/>
    <w:rsid w:val="00EB7620"/>
    <w:rsid w:val="00EC5156"/>
    <w:rsid w:val="00EC749F"/>
    <w:rsid w:val="00ED1FFB"/>
    <w:rsid w:val="00ED5360"/>
    <w:rsid w:val="00ED5B40"/>
    <w:rsid w:val="00EE1DAB"/>
    <w:rsid w:val="00EE2299"/>
    <w:rsid w:val="00EE2892"/>
    <w:rsid w:val="00EE567E"/>
    <w:rsid w:val="00EE7A69"/>
    <w:rsid w:val="00F05320"/>
    <w:rsid w:val="00F10E72"/>
    <w:rsid w:val="00F12E09"/>
    <w:rsid w:val="00F13479"/>
    <w:rsid w:val="00F1664E"/>
    <w:rsid w:val="00F17720"/>
    <w:rsid w:val="00F17900"/>
    <w:rsid w:val="00F219DD"/>
    <w:rsid w:val="00F22EC7"/>
    <w:rsid w:val="00F238E3"/>
    <w:rsid w:val="00F252E8"/>
    <w:rsid w:val="00F2780A"/>
    <w:rsid w:val="00F34AAC"/>
    <w:rsid w:val="00F34CD1"/>
    <w:rsid w:val="00F356DC"/>
    <w:rsid w:val="00F379C4"/>
    <w:rsid w:val="00F41AE3"/>
    <w:rsid w:val="00F46724"/>
    <w:rsid w:val="00F47CBB"/>
    <w:rsid w:val="00F5416E"/>
    <w:rsid w:val="00F55E50"/>
    <w:rsid w:val="00F57718"/>
    <w:rsid w:val="00F61DEC"/>
    <w:rsid w:val="00F62D6A"/>
    <w:rsid w:val="00F65176"/>
    <w:rsid w:val="00F66E8C"/>
    <w:rsid w:val="00F67F29"/>
    <w:rsid w:val="00F71351"/>
    <w:rsid w:val="00F72C43"/>
    <w:rsid w:val="00F7323E"/>
    <w:rsid w:val="00F73C74"/>
    <w:rsid w:val="00F75767"/>
    <w:rsid w:val="00F76268"/>
    <w:rsid w:val="00F76733"/>
    <w:rsid w:val="00F82FD8"/>
    <w:rsid w:val="00F85DFF"/>
    <w:rsid w:val="00F85FD2"/>
    <w:rsid w:val="00F866F3"/>
    <w:rsid w:val="00F86C93"/>
    <w:rsid w:val="00F9298D"/>
    <w:rsid w:val="00F94B94"/>
    <w:rsid w:val="00F95A43"/>
    <w:rsid w:val="00F973FC"/>
    <w:rsid w:val="00FA051E"/>
    <w:rsid w:val="00FA068B"/>
    <w:rsid w:val="00FA0877"/>
    <w:rsid w:val="00FA472C"/>
    <w:rsid w:val="00FB0CFE"/>
    <w:rsid w:val="00FB1FF9"/>
    <w:rsid w:val="00FB3CF1"/>
    <w:rsid w:val="00FC32F3"/>
    <w:rsid w:val="00FC358A"/>
    <w:rsid w:val="00FD2659"/>
    <w:rsid w:val="00FD36D6"/>
    <w:rsid w:val="00FD54E3"/>
    <w:rsid w:val="00FE1A0D"/>
    <w:rsid w:val="00FE2754"/>
    <w:rsid w:val="00FE4BD6"/>
    <w:rsid w:val="00FE4E42"/>
    <w:rsid w:val="00FF27C5"/>
    <w:rsid w:val="00FF300B"/>
    <w:rsid w:val="00FF483F"/>
    <w:rsid w:val="00FF77E0"/>
    <w:rsid w:val="00FF7BF3"/>
    <w:rsid w:val="04CA2E92"/>
    <w:rsid w:val="0CC81781"/>
    <w:rsid w:val="2FFCF34A"/>
    <w:rsid w:val="329E7DA2"/>
    <w:rsid w:val="399D16FA"/>
    <w:rsid w:val="3D6AED6F"/>
    <w:rsid w:val="42814A04"/>
    <w:rsid w:val="5B590013"/>
    <w:rsid w:val="5FFC00EB"/>
    <w:rsid w:val="65D4D410"/>
    <w:rsid w:val="6C1DB860"/>
    <w:rsid w:val="79B18414"/>
    <w:rsid w:val="7F34F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36DB7A"/>
  <w15:docId w15:val="{4F2B7D68-B894-42F6-AD1C-F36D501352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uiPriority="0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uiPriority="0" w:semiHidden="1" w:unhideWhenUsed="1"/>
    <w:lsdException w:name="line number" w:locked="1" w:semiHidden="1" w:unhideWhenUsed="1"/>
    <w:lsdException w:name="page number" w:locked="1" w:uiPriority="0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uiPriority="0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7E83"/>
    <w:rPr>
      <w:rFonts w:ascii="Arial" w:hAnsi="Arial" w:cs="Arial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7116A"/>
    <w:pPr>
      <w:widowControl w:val="0"/>
      <w:numPr>
        <w:numId w:val="35"/>
      </w:numPr>
      <w:spacing w:before="48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E7B32"/>
    <w:pPr>
      <w:keepNext/>
      <w:numPr>
        <w:ilvl w:val="1"/>
        <w:numId w:val="35"/>
      </w:numPr>
      <w:spacing w:after="24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06C2"/>
    <w:pPr>
      <w:keepNext/>
      <w:numPr>
        <w:ilvl w:val="2"/>
        <w:numId w:val="35"/>
      </w:numPr>
      <w:spacing w:after="120"/>
      <w:outlineLvl w:val="2"/>
    </w:p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E81341"/>
    <w:pPr>
      <w:numPr>
        <w:ilvl w:val="3"/>
        <w:numId w:val="35"/>
      </w:numPr>
      <w:spacing w:after="1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806C2"/>
    <w:pPr>
      <w:numPr>
        <w:ilvl w:val="4"/>
        <w:numId w:val="35"/>
      </w:numPr>
      <w:spacing w:after="1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32252"/>
    <w:pPr>
      <w:numPr>
        <w:ilvl w:val="5"/>
        <w:numId w:val="3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32252"/>
    <w:pPr>
      <w:numPr>
        <w:ilvl w:val="6"/>
        <w:numId w:val="35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32252"/>
    <w:pPr>
      <w:numPr>
        <w:ilvl w:val="7"/>
        <w:numId w:val="35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32252"/>
    <w:pPr>
      <w:numPr>
        <w:ilvl w:val="8"/>
        <w:numId w:val="35"/>
      </w:numPr>
      <w:spacing w:before="240" w:after="6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B7116A"/>
    <w:rPr>
      <w:rFonts w:ascii="Arial" w:hAnsi="Arial" w:cs="Arial"/>
      <w:b/>
      <w:kern w:val="28"/>
      <w:sz w:val="28"/>
      <w:szCs w:val="22"/>
      <w:lang w:eastAsia="ja-JP"/>
    </w:rPr>
  </w:style>
  <w:style w:type="character" w:styleId="Heading2Char" w:customStyle="1">
    <w:name w:val="Heading 2 Char"/>
    <w:link w:val="Heading2"/>
    <w:uiPriority w:val="99"/>
    <w:locked/>
    <w:rsid w:val="002E7B32"/>
    <w:rPr>
      <w:rFonts w:ascii="Arial" w:hAnsi="Arial"/>
      <w:b/>
      <w:sz w:val="24"/>
      <w:lang w:eastAsia="ja-JP"/>
    </w:rPr>
  </w:style>
  <w:style w:type="character" w:styleId="Heading3Char" w:customStyle="1">
    <w:name w:val="Heading 3 Char"/>
    <w:link w:val="Heading3"/>
    <w:uiPriority w:val="99"/>
    <w:locked/>
    <w:rsid w:val="000806C2"/>
    <w:rPr>
      <w:rFonts w:ascii="Arial" w:hAnsi="Arial"/>
      <w:sz w:val="22"/>
      <w:szCs w:val="22"/>
      <w:lang w:eastAsia="ja-JP"/>
    </w:rPr>
  </w:style>
  <w:style w:type="character" w:styleId="Heading4Char" w:customStyle="1">
    <w:name w:val="Heading 4 Char"/>
    <w:link w:val="Heading4"/>
    <w:uiPriority w:val="99"/>
    <w:locked/>
    <w:rsid w:val="00E81341"/>
    <w:rPr>
      <w:rFonts w:ascii="Arial" w:hAnsi="Arial" w:cs="Arial"/>
      <w:bCs/>
      <w:sz w:val="22"/>
      <w:szCs w:val="28"/>
      <w:lang w:eastAsia="ja-JP"/>
    </w:rPr>
  </w:style>
  <w:style w:type="character" w:styleId="Heading5Char" w:customStyle="1">
    <w:name w:val="Heading 5 Char"/>
    <w:link w:val="Heading5"/>
    <w:uiPriority w:val="99"/>
    <w:locked/>
    <w:rsid w:val="000806C2"/>
    <w:rPr>
      <w:rFonts w:ascii="Arial" w:hAnsi="Arial"/>
      <w:bCs/>
      <w:iCs/>
      <w:sz w:val="22"/>
      <w:szCs w:val="26"/>
      <w:lang w:eastAsia="ja-JP"/>
    </w:rPr>
  </w:style>
  <w:style w:type="character" w:styleId="Heading6Char" w:customStyle="1">
    <w:name w:val="Heading 6 Char"/>
    <w:link w:val="Heading6"/>
    <w:uiPriority w:val="99"/>
    <w:locked/>
    <w:rsid w:val="00C81C1D"/>
    <w:rPr>
      <w:b/>
      <w:bCs/>
      <w:lang w:eastAsia="ja-JP"/>
    </w:rPr>
  </w:style>
  <w:style w:type="character" w:styleId="Heading7Char" w:customStyle="1">
    <w:name w:val="Heading 7 Char"/>
    <w:link w:val="Heading7"/>
    <w:uiPriority w:val="99"/>
    <w:locked/>
    <w:rsid w:val="00C81C1D"/>
    <w:rPr>
      <w:sz w:val="24"/>
      <w:szCs w:val="24"/>
      <w:lang w:eastAsia="ja-JP"/>
    </w:rPr>
  </w:style>
  <w:style w:type="character" w:styleId="Heading8Char" w:customStyle="1">
    <w:name w:val="Heading 8 Char"/>
    <w:link w:val="Heading8"/>
    <w:uiPriority w:val="99"/>
    <w:locked/>
    <w:rsid w:val="00C81C1D"/>
    <w:rPr>
      <w:i/>
      <w:iCs/>
      <w:sz w:val="24"/>
      <w:szCs w:val="24"/>
      <w:lang w:eastAsia="ja-JP"/>
    </w:rPr>
  </w:style>
  <w:style w:type="character" w:styleId="Heading9Char" w:customStyle="1">
    <w:name w:val="Heading 9 Char"/>
    <w:link w:val="Heading9"/>
    <w:uiPriority w:val="99"/>
    <w:locked/>
    <w:rsid w:val="00C81C1D"/>
    <w:rPr>
      <w:rFonts w:ascii="Arial" w:hAnsi="Arial" w:cs="Arial"/>
      <w:lang w:eastAsia="ja-JP"/>
    </w:rPr>
  </w:style>
  <w:style w:type="paragraph" w:styleId="Index1">
    <w:name w:val="index 1"/>
    <w:basedOn w:val="Normal"/>
    <w:next w:val="Normal"/>
    <w:uiPriority w:val="99"/>
    <w:semiHidden/>
    <w:rsid w:val="00C54263"/>
    <w:pPr>
      <w:tabs>
        <w:tab w:val="right" w:leader="dot" w:pos="3960"/>
      </w:tabs>
      <w:ind w:left="240" w:hanging="240"/>
    </w:pPr>
  </w:style>
  <w:style w:type="paragraph" w:styleId="Index2">
    <w:name w:val="index 2"/>
    <w:basedOn w:val="Normal"/>
    <w:next w:val="Normal"/>
    <w:uiPriority w:val="99"/>
    <w:semiHidden/>
    <w:rsid w:val="00C54263"/>
    <w:pPr>
      <w:tabs>
        <w:tab w:val="right" w:leader="dot" w:pos="3960"/>
      </w:tabs>
      <w:ind w:left="480" w:hanging="240"/>
    </w:pPr>
  </w:style>
  <w:style w:type="paragraph" w:styleId="Index3">
    <w:name w:val="index 3"/>
    <w:basedOn w:val="Normal"/>
    <w:next w:val="Normal"/>
    <w:uiPriority w:val="99"/>
    <w:semiHidden/>
    <w:rsid w:val="00C54263"/>
    <w:pPr>
      <w:tabs>
        <w:tab w:val="right" w:leader="dot" w:pos="3960"/>
      </w:tabs>
      <w:ind w:left="720" w:hanging="240"/>
    </w:pPr>
  </w:style>
  <w:style w:type="paragraph" w:styleId="Index4">
    <w:name w:val="index 4"/>
    <w:basedOn w:val="Normal"/>
    <w:next w:val="Normal"/>
    <w:uiPriority w:val="99"/>
    <w:semiHidden/>
    <w:rsid w:val="00C54263"/>
    <w:pPr>
      <w:tabs>
        <w:tab w:val="right" w:leader="dot" w:pos="3960"/>
      </w:tabs>
      <w:ind w:left="960" w:hanging="240"/>
    </w:pPr>
  </w:style>
  <w:style w:type="paragraph" w:styleId="Index5">
    <w:name w:val="index 5"/>
    <w:basedOn w:val="Normal"/>
    <w:next w:val="Normal"/>
    <w:uiPriority w:val="99"/>
    <w:semiHidden/>
    <w:rsid w:val="00C54263"/>
    <w:pPr>
      <w:tabs>
        <w:tab w:val="right" w:leader="dot" w:pos="3960"/>
      </w:tabs>
      <w:ind w:left="1200" w:hanging="240"/>
    </w:pPr>
  </w:style>
  <w:style w:type="paragraph" w:styleId="Index6">
    <w:name w:val="index 6"/>
    <w:basedOn w:val="Normal"/>
    <w:next w:val="Normal"/>
    <w:uiPriority w:val="99"/>
    <w:semiHidden/>
    <w:rsid w:val="00C54263"/>
    <w:pPr>
      <w:tabs>
        <w:tab w:val="right" w:leader="dot" w:pos="3960"/>
      </w:tabs>
      <w:ind w:left="1440" w:hanging="240"/>
    </w:pPr>
  </w:style>
  <w:style w:type="paragraph" w:styleId="Index7">
    <w:name w:val="index 7"/>
    <w:basedOn w:val="Normal"/>
    <w:next w:val="Normal"/>
    <w:uiPriority w:val="99"/>
    <w:semiHidden/>
    <w:rsid w:val="00C54263"/>
    <w:pPr>
      <w:tabs>
        <w:tab w:val="right" w:leader="dot" w:pos="3960"/>
      </w:tabs>
      <w:ind w:left="1680" w:hanging="240"/>
    </w:pPr>
  </w:style>
  <w:style w:type="paragraph" w:styleId="Index8">
    <w:name w:val="index 8"/>
    <w:basedOn w:val="Normal"/>
    <w:next w:val="Normal"/>
    <w:uiPriority w:val="99"/>
    <w:semiHidden/>
    <w:rsid w:val="00C54263"/>
    <w:pPr>
      <w:tabs>
        <w:tab w:val="right" w:leader="dot" w:pos="3960"/>
      </w:tabs>
      <w:ind w:left="1920" w:hanging="240"/>
    </w:pPr>
  </w:style>
  <w:style w:type="paragraph" w:styleId="Index9">
    <w:name w:val="index 9"/>
    <w:basedOn w:val="Normal"/>
    <w:next w:val="Normal"/>
    <w:uiPriority w:val="99"/>
    <w:semiHidden/>
    <w:rsid w:val="00C54263"/>
    <w:pPr>
      <w:tabs>
        <w:tab w:val="right" w:leader="dot" w:pos="3960"/>
      </w:tabs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C54263"/>
  </w:style>
  <w:style w:type="paragraph" w:styleId="TOC1">
    <w:name w:val="toc 1"/>
    <w:basedOn w:val="Normal"/>
    <w:next w:val="Normal"/>
    <w:autoRedefine/>
    <w:uiPriority w:val="39"/>
    <w:qFormat/>
    <w:rsid w:val="00094AB5"/>
    <w:pPr>
      <w:tabs>
        <w:tab w:val="left" w:pos="720"/>
        <w:tab w:val="right" w:leader="dot" w:pos="9350"/>
      </w:tabs>
      <w:spacing w:after="240"/>
    </w:pPr>
    <w:rPr>
      <w:b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267FF"/>
    <w:pPr>
      <w:tabs>
        <w:tab w:val="left" w:pos="990"/>
        <w:tab w:val="right" w:leader="dot" w:pos="9350"/>
      </w:tabs>
      <w:spacing w:after="120"/>
    </w:pPr>
    <w:rPr>
      <w:bCs/>
    </w:rPr>
  </w:style>
  <w:style w:type="paragraph" w:styleId="TOC3">
    <w:name w:val="toc 3"/>
    <w:basedOn w:val="Normal"/>
    <w:next w:val="Normal"/>
    <w:autoRedefine/>
    <w:uiPriority w:val="39"/>
    <w:qFormat/>
    <w:rsid w:val="00B267FF"/>
    <w:pPr>
      <w:tabs>
        <w:tab w:val="left" w:pos="1260"/>
        <w:tab w:val="right" w:leader="dot" w:pos="9350"/>
      </w:tabs>
      <w:spacing w:after="120"/>
    </w:pPr>
  </w:style>
  <w:style w:type="paragraph" w:styleId="TOC4">
    <w:name w:val="toc 4"/>
    <w:basedOn w:val="Normal"/>
    <w:next w:val="Normal"/>
    <w:uiPriority w:val="99"/>
    <w:semiHidden/>
    <w:rsid w:val="00C54263"/>
    <w:pPr>
      <w:ind w:left="480"/>
    </w:pPr>
    <w:rPr>
      <w:sz w:val="20"/>
    </w:rPr>
  </w:style>
  <w:style w:type="paragraph" w:styleId="TOC5">
    <w:name w:val="toc 5"/>
    <w:basedOn w:val="Normal"/>
    <w:next w:val="Normal"/>
    <w:uiPriority w:val="99"/>
    <w:semiHidden/>
    <w:rsid w:val="00C54263"/>
    <w:pPr>
      <w:ind w:left="720"/>
    </w:pPr>
    <w:rPr>
      <w:sz w:val="20"/>
    </w:rPr>
  </w:style>
  <w:style w:type="paragraph" w:styleId="TOC6">
    <w:name w:val="toc 6"/>
    <w:basedOn w:val="Normal"/>
    <w:next w:val="Normal"/>
    <w:uiPriority w:val="99"/>
    <w:semiHidden/>
    <w:rsid w:val="00C54263"/>
    <w:pPr>
      <w:ind w:left="960"/>
    </w:pPr>
    <w:rPr>
      <w:sz w:val="20"/>
    </w:rPr>
  </w:style>
  <w:style w:type="paragraph" w:styleId="TOC7">
    <w:name w:val="toc 7"/>
    <w:basedOn w:val="Normal"/>
    <w:next w:val="Normal"/>
    <w:uiPriority w:val="99"/>
    <w:semiHidden/>
    <w:rsid w:val="00C54263"/>
    <w:pPr>
      <w:ind w:left="1200"/>
    </w:pPr>
    <w:rPr>
      <w:sz w:val="20"/>
    </w:rPr>
  </w:style>
  <w:style w:type="paragraph" w:styleId="TOC8">
    <w:name w:val="toc 8"/>
    <w:basedOn w:val="Normal"/>
    <w:next w:val="Normal"/>
    <w:uiPriority w:val="99"/>
    <w:semiHidden/>
    <w:rsid w:val="00C54263"/>
    <w:pPr>
      <w:ind w:left="1440"/>
    </w:pPr>
    <w:rPr>
      <w:sz w:val="20"/>
    </w:rPr>
  </w:style>
  <w:style w:type="paragraph" w:styleId="TOC9">
    <w:name w:val="toc 9"/>
    <w:basedOn w:val="Normal"/>
    <w:next w:val="Normal"/>
    <w:uiPriority w:val="99"/>
    <w:semiHidden/>
    <w:rsid w:val="00C54263"/>
    <w:pPr>
      <w:ind w:left="1680"/>
    </w:pPr>
    <w:rPr>
      <w:sz w:val="20"/>
    </w:rPr>
  </w:style>
  <w:style w:type="paragraph" w:styleId="List">
    <w:name w:val="List"/>
    <w:basedOn w:val="Normal"/>
    <w:uiPriority w:val="99"/>
    <w:rsid w:val="00C54263"/>
    <w:pPr>
      <w:ind w:left="360" w:hanging="360"/>
    </w:pPr>
  </w:style>
  <w:style w:type="paragraph" w:styleId="ListBullet2">
    <w:name w:val="List Bullet 2"/>
    <w:basedOn w:val="Normal"/>
    <w:uiPriority w:val="99"/>
    <w:rsid w:val="00C54263"/>
    <w:pPr>
      <w:ind w:left="720" w:hanging="360"/>
    </w:pPr>
  </w:style>
  <w:style w:type="paragraph" w:styleId="List2">
    <w:name w:val="List 2"/>
    <w:basedOn w:val="Normal"/>
    <w:uiPriority w:val="99"/>
    <w:rsid w:val="00C54263"/>
    <w:pPr>
      <w:ind w:left="720" w:hanging="360"/>
    </w:pPr>
  </w:style>
  <w:style w:type="paragraph" w:styleId="Header">
    <w:name w:val="header"/>
    <w:aliases w:val="TOC-Header"/>
    <w:basedOn w:val="Normal"/>
    <w:link w:val="HeaderChar"/>
    <w:autoRedefine/>
    <w:rsid w:val="00257C40"/>
    <w:pPr>
      <w:tabs>
        <w:tab w:val="center" w:pos="4320"/>
        <w:tab w:val="right" w:pos="8640"/>
      </w:tabs>
      <w:spacing w:before="480" w:after="240"/>
      <w:jc w:val="center"/>
    </w:pPr>
    <w:rPr>
      <w:b/>
      <w:bCs/>
      <w:caps/>
      <w:sz w:val="24"/>
      <w:szCs w:val="24"/>
    </w:rPr>
  </w:style>
  <w:style w:type="character" w:styleId="HeaderChar" w:customStyle="1">
    <w:name w:val="Header Char"/>
    <w:aliases w:val="TOC-Header Char"/>
    <w:link w:val="Header"/>
    <w:locked/>
    <w:rsid w:val="00257C40"/>
    <w:rPr>
      <w:rFonts w:ascii="Arial" w:hAnsi="Arial" w:cs="Arial"/>
      <w:b/>
      <w:bCs/>
      <w:caps/>
      <w:sz w:val="24"/>
      <w:szCs w:val="24"/>
      <w:lang w:eastAsia="ja-JP"/>
    </w:rPr>
  </w:style>
  <w:style w:type="paragraph" w:styleId="Footer">
    <w:name w:val="footer"/>
    <w:aliases w:val="Footer-Right"/>
    <w:basedOn w:val="Normal"/>
    <w:link w:val="FooterChar"/>
    <w:rsid w:val="00CF4C2F"/>
    <w:pPr>
      <w:tabs>
        <w:tab w:val="center" w:pos="4320"/>
        <w:tab w:val="right" w:pos="8640"/>
      </w:tabs>
      <w:jc w:val="right"/>
    </w:pPr>
    <w:rPr>
      <w:sz w:val="18"/>
    </w:rPr>
  </w:style>
  <w:style w:type="character" w:styleId="FooterChar" w:customStyle="1">
    <w:name w:val="Footer Char"/>
    <w:aliases w:val="Footer-Right Char"/>
    <w:link w:val="Footer"/>
    <w:locked/>
    <w:rsid w:val="00CF4C2F"/>
    <w:rPr>
      <w:rFonts w:ascii="Arial" w:hAnsi="Arial" w:cs="Arial"/>
      <w:sz w:val="18"/>
      <w:szCs w:val="22"/>
      <w:lang w:eastAsia="ja-JP"/>
    </w:rPr>
  </w:style>
  <w:style w:type="character" w:styleId="PageNumber">
    <w:name w:val="page number"/>
    <w:rsid w:val="00C54263"/>
    <w:rPr>
      <w:rFonts w:cs="Times New Roman"/>
    </w:rPr>
  </w:style>
  <w:style w:type="table" w:styleId="TableList1">
    <w:name w:val="Table List 1"/>
    <w:basedOn w:val="TableNormal"/>
    <w:uiPriority w:val="99"/>
    <w:rsid w:val="00B13202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Reference" w:customStyle="1">
    <w:name w:val="Reference"/>
    <w:uiPriority w:val="99"/>
    <w:rsid w:val="00123AD6"/>
    <w:pPr>
      <w:spacing w:before="57" w:after="114"/>
    </w:pPr>
    <w:rPr>
      <w:sz w:val="24"/>
    </w:rPr>
  </w:style>
  <w:style w:type="table" w:styleId="TableGrid">
    <w:name w:val="Table Grid"/>
    <w:basedOn w:val="TableNormal"/>
    <w:rsid w:val="005376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66E8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locked/>
    <w:rsid w:val="00C81C1D"/>
    <w:rPr>
      <w:rFonts w:cs="Times New Roman"/>
      <w:sz w:val="2"/>
      <w:lang w:eastAsia="ja-JP"/>
    </w:rPr>
  </w:style>
  <w:style w:type="character" w:styleId="CommentReference">
    <w:name w:val="annotation reference"/>
    <w:semiHidden/>
    <w:rsid w:val="00375DA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75DA8"/>
    <w:rPr>
      <w:sz w:val="20"/>
    </w:rPr>
  </w:style>
  <w:style w:type="character" w:styleId="CommentTextChar" w:customStyle="1">
    <w:name w:val="Comment Text Char"/>
    <w:link w:val="CommentText"/>
    <w:semiHidden/>
    <w:locked/>
    <w:rsid w:val="00C81C1D"/>
    <w:rPr>
      <w:rFonts w:cs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5DA8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locked/>
    <w:rsid w:val="00C81C1D"/>
    <w:rPr>
      <w:rFonts w:cs="Times New Roman"/>
      <w:b/>
      <w:bCs/>
      <w:lang w:eastAsia="ja-JP"/>
    </w:rPr>
  </w:style>
  <w:style w:type="paragraph" w:styleId="NumberedList" w:customStyle="1">
    <w:name w:val="Numbered List"/>
    <w:basedOn w:val="Normal"/>
    <w:uiPriority w:val="99"/>
    <w:rsid w:val="00AA5350"/>
    <w:pPr>
      <w:spacing w:after="240"/>
      <w:ind w:left="720" w:hanging="720"/>
    </w:pPr>
    <w:rPr>
      <w:lang w:eastAsia="en-US"/>
    </w:rPr>
  </w:style>
  <w:style w:type="paragraph" w:styleId="ChronoTblText" w:customStyle="1">
    <w:name w:val="ChronoTblText"/>
    <w:basedOn w:val="Normal"/>
    <w:uiPriority w:val="99"/>
    <w:rsid w:val="00AA5350"/>
    <w:pPr>
      <w:tabs>
        <w:tab w:val="left" w:pos="-1440"/>
        <w:tab w:val="left" w:pos="-720"/>
        <w:tab w:val="left" w:pos="1324"/>
        <w:tab w:val="left" w:pos="1929"/>
        <w:tab w:val="left" w:pos="2534"/>
        <w:tab w:val="left" w:pos="3139"/>
        <w:tab w:val="left" w:pos="3744"/>
        <w:tab w:val="left" w:pos="6480"/>
      </w:tabs>
      <w:spacing w:before="60"/>
      <w:jc w:val="center"/>
    </w:pPr>
    <w:rPr>
      <w:sz w:val="18"/>
      <w:lang w:eastAsia="en-US"/>
    </w:rPr>
  </w:style>
  <w:style w:type="character" w:styleId="Hyperlink">
    <w:name w:val="Hyperlink"/>
    <w:uiPriority w:val="99"/>
    <w:rsid w:val="008544F6"/>
    <w:rPr>
      <w:rFonts w:cs="Times New Roman"/>
      <w:color w:val="0000FF"/>
      <w:u w:val="single"/>
    </w:rPr>
  </w:style>
  <w:style w:type="paragraph" w:styleId="PolicyHdg" w:customStyle="1">
    <w:name w:val="PolicyHdg"/>
    <w:basedOn w:val="Normal"/>
    <w:uiPriority w:val="99"/>
    <w:rsid w:val="008544F6"/>
    <w:pPr>
      <w:numPr>
        <w:numId w:val="1"/>
      </w:numPr>
      <w:spacing w:before="120" w:after="120"/>
    </w:pPr>
    <w:rPr>
      <w:lang w:eastAsia="en-US"/>
    </w:rPr>
  </w:style>
  <w:style w:type="paragraph" w:styleId="BodyText">
    <w:name w:val="Body Text"/>
    <w:basedOn w:val="Normal"/>
    <w:link w:val="BodyTextChar"/>
    <w:rsid w:val="00D355A9"/>
    <w:rPr>
      <w:sz w:val="20"/>
      <w:lang w:eastAsia="en-US"/>
    </w:rPr>
  </w:style>
  <w:style w:type="character" w:styleId="BodyTextChar" w:customStyle="1">
    <w:name w:val="Body Text Char"/>
    <w:link w:val="BodyText"/>
    <w:locked/>
    <w:rsid w:val="00C81C1D"/>
    <w:rPr>
      <w:rFonts w:cs="Times New Roman"/>
      <w:sz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rsid w:val="00875153"/>
    <w:pPr>
      <w:shd w:val="clear" w:color="auto" w:fill="000080"/>
    </w:pPr>
    <w:rPr>
      <w:rFonts w:ascii="Tahoma" w:hAnsi="Tahoma" w:cs="Tahoma"/>
      <w:sz w:val="20"/>
    </w:rPr>
  </w:style>
  <w:style w:type="character" w:styleId="DocumentMapChar" w:customStyle="1">
    <w:name w:val="Document Map Char"/>
    <w:link w:val="DocumentMap"/>
    <w:uiPriority w:val="99"/>
    <w:semiHidden/>
    <w:locked/>
    <w:rsid w:val="00C81C1D"/>
    <w:rPr>
      <w:rFonts w:cs="Times New Roman"/>
      <w:sz w:val="2"/>
      <w:lang w:eastAsia="ja-JP"/>
    </w:rPr>
  </w:style>
  <w:style w:type="paragraph" w:styleId="Default" w:customStyle="1">
    <w:name w:val="Default"/>
    <w:uiPriority w:val="99"/>
    <w:rsid w:val="00EB762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4F0D84"/>
    <w:pPr>
      <w:spacing w:after="120" w:line="480" w:lineRule="auto"/>
    </w:pPr>
  </w:style>
  <w:style w:type="character" w:styleId="BodyText2Char" w:customStyle="1">
    <w:name w:val="Body Text 2 Char"/>
    <w:link w:val="BodyText2"/>
    <w:uiPriority w:val="99"/>
    <w:semiHidden/>
    <w:locked/>
    <w:rsid w:val="00C81C1D"/>
    <w:rPr>
      <w:rFonts w:cs="Times New Roman"/>
      <w:sz w:val="24"/>
      <w:lang w:eastAsia="ja-JP"/>
    </w:rPr>
  </w:style>
  <w:style w:type="paragraph" w:styleId="ListParagraph">
    <w:name w:val="List Paragraph"/>
    <w:basedOn w:val="Normal"/>
    <w:uiPriority w:val="8"/>
    <w:qFormat/>
    <w:rsid w:val="0049676E"/>
    <w:pPr>
      <w:ind w:left="720"/>
      <w:contextualSpacing/>
    </w:pPr>
  </w:style>
  <w:style w:type="paragraph" w:styleId="TitleCover" w:customStyle="1">
    <w:name w:val="Title Cover"/>
    <w:basedOn w:val="Normal"/>
    <w:next w:val="Normal"/>
    <w:uiPriority w:val="99"/>
    <w:rsid w:val="00A01C13"/>
    <w:pPr>
      <w:keepNext/>
      <w:keepLines/>
      <w:spacing w:before="1800" w:line="240" w:lineRule="atLeast"/>
      <w:ind w:left="1080"/>
    </w:pPr>
    <w:rPr>
      <w:b/>
      <w:bCs/>
      <w:spacing w:val="-48"/>
      <w:kern w:val="28"/>
      <w:sz w:val="56"/>
      <w:szCs w:val="56"/>
      <w:lang w:eastAsia="en-US"/>
    </w:rPr>
  </w:style>
  <w:style w:type="paragraph" w:styleId="TNR10-pt" w:customStyle="1">
    <w:name w:val="TNR 10-pt"/>
    <w:basedOn w:val="Normal"/>
    <w:rsid w:val="00A5587C"/>
    <w:pPr>
      <w:tabs>
        <w:tab w:val="left" w:pos="360"/>
      </w:tabs>
    </w:pPr>
    <w:rPr>
      <w:sz w:val="20"/>
      <w:lang w:eastAsia="en-US"/>
    </w:rPr>
  </w:style>
  <w:style w:type="paragraph" w:styleId="Times10" w:customStyle="1">
    <w:name w:val="Times 10"/>
    <w:basedOn w:val="Normal"/>
    <w:rsid w:val="00010E1A"/>
    <w:pPr>
      <w:tabs>
        <w:tab w:val="left" w:pos="360"/>
      </w:tabs>
    </w:pPr>
    <w:rPr>
      <w:sz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4B2D"/>
    <w:pPr>
      <w:keepLines/>
      <w:numPr>
        <w:numId w:val="0"/>
      </w:numPr>
      <w:spacing w:after="0" w:line="276" w:lineRule="auto"/>
      <w:outlineLvl w:val="9"/>
    </w:pPr>
    <w:rPr>
      <w:rFonts w:ascii="Cambria" w:hAnsi="Cambria" w:eastAsia="MS Gothic"/>
      <w:bCs/>
      <w:color w:val="365F91"/>
      <w:kern w:val="0"/>
      <w:szCs w:val="28"/>
    </w:rPr>
  </w:style>
  <w:style w:type="table" w:styleId="LightList">
    <w:name w:val="Light List"/>
    <w:basedOn w:val="TableNormal"/>
    <w:uiPriority w:val="61"/>
    <w:rsid w:val="00B64B3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tabletext" w:customStyle="1">
    <w:name w:val="table text"/>
    <w:basedOn w:val="Normal"/>
    <w:rsid w:val="001765ED"/>
    <w:pPr>
      <w:spacing w:before="120"/>
    </w:pPr>
    <w:rPr>
      <w:sz w:val="20"/>
      <w:lang w:eastAsia="en-US"/>
    </w:rPr>
  </w:style>
  <w:style w:type="paragraph" w:styleId="TableBullet" w:customStyle="1">
    <w:name w:val="Table Bullet"/>
    <w:basedOn w:val="ListBullet"/>
    <w:autoRedefine/>
    <w:qFormat/>
    <w:rsid w:val="001765ED"/>
    <w:pPr>
      <w:numPr>
        <w:numId w:val="0"/>
      </w:numPr>
      <w:contextualSpacing w:val="0"/>
    </w:pPr>
    <w:rPr>
      <w:iCs/>
      <w:lang w:eastAsia="en-US"/>
    </w:rPr>
  </w:style>
  <w:style w:type="paragraph" w:styleId="ListBullet">
    <w:name w:val="List Bullet"/>
    <w:basedOn w:val="Normal"/>
    <w:uiPriority w:val="99"/>
    <w:unhideWhenUsed/>
    <w:locked/>
    <w:rsid w:val="0049182D"/>
    <w:pPr>
      <w:numPr>
        <w:numId w:val="40"/>
      </w:numPr>
      <w:ind w:left="810"/>
      <w:contextualSpacing/>
    </w:pPr>
  </w:style>
  <w:style w:type="paragraph" w:styleId="ListContinue">
    <w:name w:val="List Continue"/>
    <w:basedOn w:val="Normal"/>
    <w:uiPriority w:val="99"/>
    <w:unhideWhenUsed/>
    <w:locked/>
    <w:rsid w:val="00FC358A"/>
    <w:pPr>
      <w:spacing w:after="240"/>
      <w:ind w:left="446"/>
    </w:pPr>
  </w:style>
  <w:style w:type="paragraph" w:styleId="TableHeader" w:customStyle="1">
    <w:name w:val="Table Header"/>
    <w:basedOn w:val="Normal"/>
    <w:qFormat/>
    <w:rsid w:val="002D499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D0422"/>
    <w:pPr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D0422"/>
    <w:rPr>
      <w:rFonts w:asciiTheme="majorHAnsi" w:hAnsiTheme="majorHAnsi" w:eastAsiaTheme="majorEastAsia" w:cstheme="majorBidi"/>
      <w:spacing w:val="-10"/>
      <w:kern w:val="28"/>
      <w:sz w:val="56"/>
      <w:szCs w:val="56"/>
      <w:lang w:eastAsia="ja-JP"/>
    </w:rPr>
  </w:style>
  <w:style w:type="paragraph" w:styleId="Title1" w:customStyle="1">
    <w:name w:val="Title 1"/>
    <w:basedOn w:val="Title"/>
    <w:qFormat/>
    <w:rsid w:val="004A5B00"/>
    <w:pPr>
      <w:spacing w:before="1080"/>
      <w:contextualSpacing w:val="0"/>
    </w:pPr>
    <w:rPr>
      <w:b/>
    </w:rPr>
  </w:style>
  <w:style w:type="paragraph" w:styleId="Title2" w:customStyle="1">
    <w:name w:val="Title 2"/>
    <w:basedOn w:val="Title"/>
    <w:qFormat/>
    <w:rsid w:val="004F7D77"/>
    <w:pPr>
      <w:spacing w:before="240" w:after="120"/>
    </w:pPr>
    <w:rPr>
      <w:rFonts w:ascii="Arial" w:hAnsi="Arial"/>
      <w:b/>
      <w:sz w:val="40"/>
    </w:rPr>
  </w:style>
  <w:style w:type="paragraph" w:styleId="Header-8" w:customStyle="1">
    <w:name w:val="Header-8"/>
    <w:basedOn w:val="Normal"/>
    <w:qFormat/>
    <w:rsid w:val="00626C03"/>
    <w:rPr>
      <w:sz w:val="16"/>
    </w:rPr>
  </w:style>
  <w:style w:type="paragraph" w:styleId="Footer-Center9" w:customStyle="1">
    <w:name w:val="Footer-Center9"/>
    <w:basedOn w:val="Normal"/>
    <w:autoRedefine/>
    <w:qFormat/>
    <w:rsid w:val="00195DFC"/>
    <w:pPr>
      <w:jc w:val="center"/>
    </w:pPr>
    <w:rPr>
      <w:b/>
      <w:bCs/>
      <w:sz w:val="18"/>
      <w:szCs w:val="18"/>
    </w:rPr>
  </w:style>
  <w:style w:type="paragraph" w:styleId="Footer-Center-9" w:customStyle="1">
    <w:name w:val="Footer-Center-9"/>
    <w:basedOn w:val="Footer-Center9"/>
    <w:autoRedefine/>
    <w:rsid w:val="00DA518F"/>
  </w:style>
  <w:style w:type="paragraph" w:styleId="Footer-8" w:customStyle="1">
    <w:name w:val="Footer-8"/>
    <w:basedOn w:val="Normal"/>
    <w:qFormat/>
    <w:rsid w:val="006E7E83"/>
    <w:pPr>
      <w:jc w:val="both"/>
    </w:pPr>
    <w:rPr>
      <w:sz w:val="16"/>
      <w:szCs w:val="18"/>
    </w:rPr>
  </w:style>
  <w:style w:type="paragraph" w:styleId="Number-3-NO-TOC" w:customStyle="1">
    <w:name w:val="Number-3-NO-TOC"/>
    <w:basedOn w:val="Heading3"/>
    <w:qFormat/>
    <w:rsid w:val="00B5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en.wikipedia.org/wiki/Help:IPA/English" TargetMode="External" Id="Rbfa8e2777ea04c67" /><Relationship Type="http://schemas.openxmlformats.org/officeDocument/2006/relationships/hyperlink" Target="https://en.wikipedia.org/wiki/Programming_language" TargetMode="External" Id="Rda490acf731540c6" /><Relationship Type="http://schemas.openxmlformats.org/officeDocument/2006/relationships/hyperlink" Target="https://en.wikipedia.org/wiki/World_Wide_Web" TargetMode="External" Id="R5cc0dd6d8ade4bcc" /><Relationship Type="http://schemas.openxmlformats.org/officeDocument/2006/relationships/hyperlink" Target="https://en.wikipedia.org/wiki/HTML" TargetMode="External" Id="Rc522636943234839" /><Relationship Type="http://schemas.openxmlformats.org/officeDocument/2006/relationships/hyperlink" Target="https://en.wikipedia.org/wiki/CSS" TargetMode="External" Id="R523bf4632fc34eed" /><Relationship Type="http://schemas.openxmlformats.org/officeDocument/2006/relationships/hyperlink" Target="https://en.wikipedia.org/wiki/Website" TargetMode="External" Id="Rb12f4d35a184441e" /><Relationship Type="http://schemas.openxmlformats.org/officeDocument/2006/relationships/hyperlink" Target="https://en.wikipedia.org/wiki/Client_(computing)" TargetMode="External" Id="R14b40f40d89c45db" /><Relationship Type="http://schemas.openxmlformats.org/officeDocument/2006/relationships/hyperlink" Target="https://en.wikipedia.org/wiki/Web_page" TargetMode="External" Id="Ra76828e6b80c4103" /><Relationship Type="http://schemas.openxmlformats.org/officeDocument/2006/relationships/hyperlink" Target="https://en.wikipedia.org/wiki/JavaScript" TargetMode="External" Id="R4c0d68f1a64143f4" /><Relationship Type="http://schemas.openxmlformats.org/officeDocument/2006/relationships/hyperlink" Target="https://en.wikipedia.org/wiki/Library_(computing)" TargetMode="External" Id="R23583803e72e4e3d" /><Relationship Type="http://schemas.openxmlformats.org/officeDocument/2006/relationships/hyperlink" Target="https://en.wikipedia.org/wiki/Web_browser" TargetMode="External" Id="R1ff36a751b2b4686" /><Relationship Type="http://schemas.openxmlformats.org/officeDocument/2006/relationships/hyperlink" Target="https://en.wikipedia.org/wiki/JavaScript_engine" TargetMode="External" Id="R8249e88702994a00" /><Relationship Type="http://schemas.openxmlformats.org/officeDocument/2006/relationships/hyperlink" Target="https://en.wikipedia.org/wiki/Source_code" TargetMode="External" Id="R874d95d158e94931" /><Relationship Type="http://schemas.openxmlformats.org/officeDocument/2006/relationships/hyperlink" Target="https://en.wikipedia.org/wiki/User_(computing)" TargetMode="External" Id="Rb56ab6ff8d7140f9" /><Relationship Type="http://schemas.openxmlformats.org/officeDocument/2006/relationships/hyperlink" Target="https://en.wikipedia.org/wiki/High-level_programming_language" TargetMode="External" Id="R2133c25b38754596" /><Relationship Type="http://schemas.openxmlformats.org/officeDocument/2006/relationships/hyperlink" Target="https://en.wikipedia.org/wiki/Just-in-time_compilation" TargetMode="External" Id="R2b6becf2cdb64276" /><Relationship Type="http://schemas.openxmlformats.org/officeDocument/2006/relationships/hyperlink" Target="https://en.wikipedia.org/wiki/ECMAScript" TargetMode="External" Id="R9796c63310e94903" /><Relationship Type="http://schemas.openxmlformats.org/officeDocument/2006/relationships/hyperlink" Target="https://en.wikipedia.org/wiki/JavaScript" TargetMode="External" Id="R63c23aceb0ff44aa" /><Relationship Type="http://schemas.openxmlformats.org/officeDocument/2006/relationships/hyperlink" Target="https://en.wikipedia.org/wiki/Dynamic_typing" TargetMode="External" Id="R95dd340a49f84650" /><Relationship Type="http://schemas.openxmlformats.org/officeDocument/2006/relationships/hyperlink" Target="https://en.wikipedia.org/wiki/Prototype-based_programming" TargetMode="External" Id="Rd9247b8c00e14b3e" /><Relationship Type="http://schemas.openxmlformats.org/officeDocument/2006/relationships/hyperlink" Target="https://en.wikipedia.org/wiki/Object-oriented_programming" TargetMode="External" Id="R1f1ed9d3a49f45ac" /><Relationship Type="http://schemas.openxmlformats.org/officeDocument/2006/relationships/hyperlink" Target="https://en.wikipedia.org/wiki/First-class_function" TargetMode="External" Id="Ra56abe525f8f4643" /><Relationship Type="http://schemas.openxmlformats.org/officeDocument/2006/relationships/hyperlink" Target="https://en.wikipedia.org/wiki/Programming_paradigm" TargetMode="External" Id="R7d3cc56a8a054fdb" /><Relationship Type="http://schemas.openxmlformats.org/officeDocument/2006/relationships/hyperlink" Target="https://en.wikipedia.org/wiki/Event-driven_programming" TargetMode="External" Id="R5bfe57fb83cc4085" /><Relationship Type="http://schemas.openxmlformats.org/officeDocument/2006/relationships/hyperlink" Target="https://en.wikipedia.org/wiki/Functional_programming" TargetMode="External" Id="R0b15615f86a543ec" /><Relationship Type="http://schemas.openxmlformats.org/officeDocument/2006/relationships/hyperlink" Target="https://en.wikipedia.org/wiki/Imperative_programming" TargetMode="External" Id="Rbc1809fb8bb94cf9" /><Relationship Type="http://schemas.openxmlformats.org/officeDocument/2006/relationships/hyperlink" Target="https://en.wikipedia.org/wiki/Programming_paradigm" TargetMode="External" Id="R68ec84e2815d48a3" /><Relationship Type="http://schemas.openxmlformats.org/officeDocument/2006/relationships/hyperlink" Target="https://en.wikipedia.org/wiki/Application_programming_interface" TargetMode="External" Id="R8c6c7d2dd5634a45" /><Relationship Type="http://schemas.openxmlformats.org/officeDocument/2006/relationships/hyperlink" Target="https://en.wikipedia.org/wiki/Regular_expression" TargetMode="External" Id="R2d1c6e6df0e74d43" /><Relationship Type="http://schemas.openxmlformats.org/officeDocument/2006/relationships/hyperlink" Target="https://en.wikipedia.org/wiki/Data_structure" TargetMode="External" Id="R3ead896630314c7f" /><Relationship Type="http://schemas.openxmlformats.org/officeDocument/2006/relationships/hyperlink" Target="https://en.wikipedia.org/wiki/Document_Object_Model" TargetMode="External" Id="R39808ab45cbe445c" /><Relationship Type="http://schemas.openxmlformats.org/officeDocument/2006/relationships/hyperlink" Target="https://en.wikipedia.org/wiki/Input/output" TargetMode="External" Id="R33ec8af2207349ca" /><Relationship Type="http://schemas.openxmlformats.org/officeDocument/2006/relationships/hyperlink" Target="https://en.wikipedia.org/wiki/Computer_network" TargetMode="External" Id="R0b629bddeb744ac1" /><Relationship Type="http://schemas.openxmlformats.org/officeDocument/2006/relationships/hyperlink" Target="https://en.wikipedia.org/wiki/Data_storage" TargetMode="External" Id="Ra80737261ecd4a0d" /><Relationship Type="http://schemas.openxmlformats.org/officeDocument/2006/relationships/hyperlink" Target="https://en.wikipedia.org/wiki/Computer_graphics" TargetMode="External" Id="R728fa39f59d54ac8" /><Relationship Type="http://schemas.openxmlformats.org/officeDocument/2006/relationships/hyperlink" Target="https://en.wikipedia.org/wiki/Runtime_system" TargetMode="External" Id="Re83681b1622e4797" /><Relationship Type="http://schemas.openxmlformats.org/officeDocument/2006/relationships/hyperlink" Target="https://en.wikipedia.org/wiki/JavaScript_engines" TargetMode="External" Id="R24043406bb7f4d58" /><Relationship Type="http://schemas.openxmlformats.org/officeDocument/2006/relationships/hyperlink" Target="https://en.wikipedia.org/wiki/Server_(computing)" TargetMode="External" Id="Ra3577fc64c164a53" /><Relationship Type="http://schemas.openxmlformats.org/officeDocument/2006/relationships/hyperlink" Target="https://en.wikipedia.org/wiki/Application_software" TargetMode="External" Id="R348ce310f40f4ee9" /><Relationship Type="http://schemas.openxmlformats.org/officeDocument/2006/relationships/hyperlink" Target="https://en.wikipedia.org/wiki/Runtime_system" TargetMode="External" Id="R522c43bc4cf8485d" /><Relationship Type="http://schemas.openxmlformats.org/officeDocument/2006/relationships/hyperlink" Target="https://en.wikipedia.org/wiki/Node.js" TargetMode="External" Id="R203890c8cf094594" /><Relationship Type="http://schemas.openxmlformats.org/officeDocument/2006/relationships/hyperlink" Target="https://en.wikipedia.org/wiki/Java_(programming_language)" TargetMode="External" Id="Rb97f4846a7724c2d" /><Relationship Type="http://schemas.openxmlformats.org/officeDocument/2006/relationships/hyperlink" Target="https://en.wikipedia.org/wiki/Syntax_(programming_languages)" TargetMode="External" Id="R0ef349b528134531" /><Relationship Type="http://schemas.openxmlformats.org/officeDocument/2006/relationships/hyperlink" Target="https://en.wikipedia.org/wiki/Standard_library" TargetMode="External" Id="Re2f5dbe3b45a4025" /><Relationship Type="http://schemas.openxmlformats.org/officeDocument/2006/relationships/hyperlink" Target="https://en.wikipedia.org/wiki/Help:IPA/English" TargetMode="External" Id="R341332bc678a4a43" /><Relationship Type="http://schemas.openxmlformats.org/officeDocument/2006/relationships/hyperlink" Target="https://en.wikipedia.org/wiki/Programming_language" TargetMode="External" Id="R06a0c8e0ee25406b" /><Relationship Type="http://schemas.openxmlformats.org/officeDocument/2006/relationships/hyperlink" Target="https://en.wikipedia.org/wiki/World_Wide_Web" TargetMode="External" Id="R09526b4fe3f740c5" /><Relationship Type="http://schemas.openxmlformats.org/officeDocument/2006/relationships/hyperlink" Target="https://en.wikipedia.org/wiki/HTML" TargetMode="External" Id="R7d32f3468d15459a" /><Relationship Type="http://schemas.openxmlformats.org/officeDocument/2006/relationships/hyperlink" Target="https://en.wikipedia.org/wiki/CSS" TargetMode="External" Id="R4cecfb8f31e84064" /><Relationship Type="http://schemas.openxmlformats.org/officeDocument/2006/relationships/hyperlink" Target="https://en.wikipedia.org/wiki/Website" TargetMode="External" Id="Ra56c6aa6999b4197" /><Relationship Type="http://schemas.openxmlformats.org/officeDocument/2006/relationships/hyperlink" Target="https://en.wikipedia.org/wiki/Client_(computing)" TargetMode="External" Id="R7d580386ce0c40e1" /><Relationship Type="http://schemas.openxmlformats.org/officeDocument/2006/relationships/hyperlink" Target="https://en.wikipedia.org/wiki/Web_page" TargetMode="External" Id="Rd7c3a9bd54a24aa4" /><Relationship Type="http://schemas.openxmlformats.org/officeDocument/2006/relationships/hyperlink" Target="https://en.wikipedia.org/wiki/JavaScript" TargetMode="External" Id="R7899b3fb73064246" /><Relationship Type="http://schemas.openxmlformats.org/officeDocument/2006/relationships/hyperlink" Target="https://en.wikipedia.org/wiki/Library_(computing)" TargetMode="External" Id="R0d221cd278dc4ca7" /><Relationship Type="http://schemas.openxmlformats.org/officeDocument/2006/relationships/hyperlink" Target="https://en.wikipedia.org/wiki/Web_browser" TargetMode="External" Id="Rb17d6e46a234446a" /><Relationship Type="http://schemas.openxmlformats.org/officeDocument/2006/relationships/hyperlink" Target="https://en.wikipedia.org/wiki/JavaScript_engine" TargetMode="External" Id="R74258093c8454b4c" /><Relationship Type="http://schemas.openxmlformats.org/officeDocument/2006/relationships/hyperlink" Target="https://en.wikipedia.org/wiki/Source_code" TargetMode="External" Id="R1ae50b20547b40c2" /><Relationship Type="http://schemas.openxmlformats.org/officeDocument/2006/relationships/hyperlink" Target="https://en.wikipedia.org/wiki/User_(computing)" TargetMode="External" Id="Reb2b86a52a524684" /><Relationship Type="http://schemas.openxmlformats.org/officeDocument/2006/relationships/hyperlink" Target="https://en.wikipedia.org/wiki/High-level_programming_language" TargetMode="External" Id="R67da7d765cc64191" /><Relationship Type="http://schemas.openxmlformats.org/officeDocument/2006/relationships/hyperlink" Target="https://en.wikipedia.org/wiki/Just-in-time_compilation" TargetMode="External" Id="Rdddaf207a6ff426e" /><Relationship Type="http://schemas.openxmlformats.org/officeDocument/2006/relationships/hyperlink" Target="https://en.wikipedia.org/wiki/ECMAScript" TargetMode="External" Id="Rff2c7295799a4343" /><Relationship Type="http://schemas.openxmlformats.org/officeDocument/2006/relationships/hyperlink" Target="https://en.wikipedia.org/wiki/JavaScript" TargetMode="External" Id="R15a3504975ea4ff7" /><Relationship Type="http://schemas.openxmlformats.org/officeDocument/2006/relationships/hyperlink" Target="https://en.wikipedia.org/wiki/Dynamic_typing" TargetMode="External" Id="R57e7661c53624ea6" /><Relationship Type="http://schemas.openxmlformats.org/officeDocument/2006/relationships/hyperlink" Target="https://en.wikipedia.org/wiki/Prototype-based_programming" TargetMode="External" Id="R96aaa7c1f40a4c76" /><Relationship Type="http://schemas.openxmlformats.org/officeDocument/2006/relationships/hyperlink" Target="https://en.wikipedia.org/wiki/Object-oriented_programming" TargetMode="External" Id="R2eb21fffe61a40b6" /><Relationship Type="http://schemas.openxmlformats.org/officeDocument/2006/relationships/hyperlink" Target="https://en.wikipedia.org/wiki/First-class_function" TargetMode="External" Id="R1ff98f84613a4048" /><Relationship Type="http://schemas.openxmlformats.org/officeDocument/2006/relationships/hyperlink" Target="https://en.wikipedia.org/wiki/Programming_paradigm" TargetMode="External" Id="Rce51fa694e624ede" /><Relationship Type="http://schemas.openxmlformats.org/officeDocument/2006/relationships/hyperlink" Target="https://en.wikipedia.org/wiki/Event-driven_programming" TargetMode="External" Id="R9f142d6d368e444e" /><Relationship Type="http://schemas.openxmlformats.org/officeDocument/2006/relationships/hyperlink" Target="https://en.wikipedia.org/wiki/Functional_programming" TargetMode="External" Id="R2a60d14c33af4e9b" /><Relationship Type="http://schemas.openxmlformats.org/officeDocument/2006/relationships/hyperlink" Target="https://en.wikipedia.org/wiki/Imperative_programming" TargetMode="External" Id="R32ec4ad8c665415f" /><Relationship Type="http://schemas.openxmlformats.org/officeDocument/2006/relationships/hyperlink" Target="https://en.wikipedia.org/wiki/Programming_paradigm" TargetMode="External" Id="Raf3aad4fe6b64283" /><Relationship Type="http://schemas.openxmlformats.org/officeDocument/2006/relationships/hyperlink" Target="https://en.wikipedia.org/wiki/Application_programming_interface" TargetMode="External" Id="Rb4cf8f942c294a2e" /><Relationship Type="http://schemas.openxmlformats.org/officeDocument/2006/relationships/hyperlink" Target="https://en.wikipedia.org/wiki/Regular_expression" TargetMode="External" Id="Rdbd93602a24d4303" /><Relationship Type="http://schemas.openxmlformats.org/officeDocument/2006/relationships/hyperlink" Target="https://en.wikipedia.org/wiki/Data_structure" TargetMode="External" Id="R2fd4989fd2234c0f" /><Relationship Type="http://schemas.openxmlformats.org/officeDocument/2006/relationships/hyperlink" Target="https://en.wikipedia.org/wiki/Document_Object_Model" TargetMode="External" Id="R8fda0995f173423f" /><Relationship Type="http://schemas.openxmlformats.org/officeDocument/2006/relationships/hyperlink" Target="https://en.wikipedia.org/wiki/Input/output" TargetMode="External" Id="R246d38c1b7bb4274" /><Relationship Type="http://schemas.openxmlformats.org/officeDocument/2006/relationships/hyperlink" Target="https://en.wikipedia.org/wiki/Computer_network" TargetMode="External" Id="R8cf031eb93d74bc7" /><Relationship Type="http://schemas.openxmlformats.org/officeDocument/2006/relationships/hyperlink" Target="https://en.wikipedia.org/wiki/Data_storage" TargetMode="External" Id="R9a5841944b45491f" /><Relationship Type="http://schemas.openxmlformats.org/officeDocument/2006/relationships/hyperlink" Target="https://en.wikipedia.org/wiki/Computer_graphics" TargetMode="External" Id="R3def69b374f54bd7" /><Relationship Type="http://schemas.openxmlformats.org/officeDocument/2006/relationships/hyperlink" Target="https://en.wikipedia.org/wiki/Runtime_system" TargetMode="External" Id="R3ab78783aefa420f" /><Relationship Type="http://schemas.openxmlformats.org/officeDocument/2006/relationships/hyperlink" Target="https://en.wikipedia.org/wiki/JavaScript_engines" TargetMode="External" Id="R4d756d63a29a4a99" /><Relationship Type="http://schemas.openxmlformats.org/officeDocument/2006/relationships/hyperlink" Target="https://en.wikipedia.org/wiki/Server_(computing)" TargetMode="External" Id="Ra7df719cabdd40fb" /><Relationship Type="http://schemas.openxmlformats.org/officeDocument/2006/relationships/hyperlink" Target="https://en.wikipedia.org/wiki/Application_software" TargetMode="External" Id="R2b90c95454f24e4a" /><Relationship Type="http://schemas.openxmlformats.org/officeDocument/2006/relationships/hyperlink" Target="https://en.wikipedia.org/wiki/Runtime_system" TargetMode="External" Id="Rd80d8b1379cd4b58" /><Relationship Type="http://schemas.openxmlformats.org/officeDocument/2006/relationships/hyperlink" Target="https://en.wikipedia.org/wiki/Node.js" TargetMode="External" Id="Rc8377ece2526471e" /><Relationship Type="http://schemas.openxmlformats.org/officeDocument/2006/relationships/hyperlink" Target="https://en.wikipedia.org/wiki/Java_(programming_language)" TargetMode="External" Id="Ree1fc509ee2b4b56" /><Relationship Type="http://schemas.openxmlformats.org/officeDocument/2006/relationships/hyperlink" Target="https://en.wikipedia.org/wiki/Syntax_(programming_languages)" TargetMode="External" Id="Ra9eecb585a154ac9" /><Relationship Type="http://schemas.openxmlformats.org/officeDocument/2006/relationships/hyperlink" Target="https://en.wikipedia.org/wiki/Standard_library" TargetMode="External" Id="R0fa154cd97534d7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b609e05c62164d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66521\Desktop\ACR%20HITRUST\HITRUST%20Policy%20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79437e-ddf5-4b5c-bc01-f74f3f0cbff9" xsi:nil="true"/>
    <lcf76f155ced4ddcb4097134ff3c332f xmlns="59e8d43e-90e2-4b39-85c1-758536c3558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7FB52CE379E4FADE3DBAF7E6DBE6F" ma:contentTypeVersion="17" ma:contentTypeDescription="Create a new document." ma:contentTypeScope="" ma:versionID="c8545e1e7b2f531065909e7d07378c59">
  <xsd:schema xmlns:xsd="http://www.w3.org/2001/XMLSchema" xmlns:xs="http://www.w3.org/2001/XMLSchema" xmlns:p="http://schemas.microsoft.com/office/2006/metadata/properties" xmlns:ns2="59e8d43e-90e2-4b39-85c1-758536c3558e" xmlns:ns3="fc79437e-ddf5-4b5c-bc01-f74f3f0cbff9" targetNamespace="http://schemas.microsoft.com/office/2006/metadata/properties" ma:root="true" ma:fieldsID="003362862cbaa23bf58a5936213e61bb" ns2:_="" ns3:_="">
    <xsd:import namespace="59e8d43e-90e2-4b39-85c1-758536c3558e"/>
    <xsd:import namespace="fc79437e-ddf5-4b5c-bc01-f74f3f0cbf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8d43e-90e2-4b39-85c1-758536c35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3828c0-953f-404e-a4eb-1d9c5818d7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437e-ddf5-4b5c-bc01-f74f3f0cbf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2dfa029-6ba3-4163-8ffe-d99d4ffbf902}" ma:internalName="TaxCatchAll" ma:showField="CatchAllData" ma:web="fc79437e-ddf5-4b5c-bc01-f74f3f0cbf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7DE76-21F4-4480-B0D7-EAF0EB5886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D40012-0ADE-4BA2-82AD-3BD605A869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31549F-8191-4EB3-B34B-A4E2AED0B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0E3062-21DB-4BE8-B3CC-F2082C7460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HITRUST Policy Template3</ap:Template>
  <ap:Application>Microsoft Word for the web</ap:Application>
  <ap:DocSecurity>0</ap:DocSecurity>
  <ap:ScaleCrop>false</ap:ScaleCrop>
  <ap:Company>American College of Radiology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ACR CRI Physical Security Policy</dc:title>
  <dc:subject/>
  <dc:creator>Conrad, Dan</dc:creator>
  <keywords/>
  <lastModifiedBy>VComply-Anil</lastModifiedBy>
  <revision>9</revision>
  <lastPrinted>2015-06-27T23:46:00.0000000Z</lastPrinted>
  <dcterms:created xsi:type="dcterms:W3CDTF">2022-09-13T15:05:00.0000000Z</dcterms:created>
  <dcterms:modified xsi:type="dcterms:W3CDTF">2023-07-11T12:57:39.8092487Z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yncedVersion">
    <vt:lpwstr>2.0</vt:lpwstr>
  </property>
  <property fmtid="{D5CDD505-2E9C-101B-9397-08002B2CF9AE}" pid="3" name="DocumentNumber">
    <vt:lpwstr>ACR-POL-HR-00001</vt:lpwstr>
  </property>
  <property fmtid="{D5CDD505-2E9C-101B-9397-08002B2CF9AE}" pid="4" name="ContentTypeId">
    <vt:lpwstr>0x01010071F7FB52CE379E4FADE3DBAF7E6DBE6F</vt:lpwstr>
  </property>
  <property fmtid="{D5CDD505-2E9C-101B-9397-08002B2CF9AE}" pid="5" name="Document Name">
    <vt:lpwstr>POL cdc3ee72-beb5-464d-8cf1-776296c4a36c</vt:lpwstr>
  </property>
  <property fmtid="{D5CDD505-2E9C-101B-9397-08002B2CF9AE}" pid="6" name="Smart Content Type">
    <vt:lpwstr>Controlled Document with Training</vt:lpwstr>
  </property>
  <property fmtid="{D5CDD505-2E9C-101B-9397-08002B2CF9AE}" pid="7" name="FolderPath">
    <vt:lpwstr>(Working Documents)&gt;[ThreeLetterCode]</vt:lpwstr>
  </property>
  <property fmtid="{D5CDD505-2E9C-101B-9397-08002B2CF9AE}" pid="8" name="ArtifactName">
    <vt:lpwstr>Policy</vt:lpwstr>
  </property>
  <property fmtid="{D5CDD505-2E9C-101B-9397-08002B2CF9AE}" pid="9" name="Folder Path">
    <vt:lpwstr>(Working Documents)&gt;POL</vt:lpwstr>
  </property>
  <property fmtid="{D5CDD505-2E9C-101B-9397-08002B2CF9AE}" pid="10" name="Domain Name">
    <vt:lpwstr>NA</vt:lpwstr>
  </property>
  <property fmtid="{D5CDD505-2E9C-101B-9397-08002B2CF9AE}" pid="11" name="AutonameTemplate">
    <vt:lpwstr>POL </vt:lpwstr>
  </property>
  <property fmtid="{D5CDD505-2E9C-101B-9397-08002B2CF9AE}" pid="12" name="Artifact Name">
    <vt:lpwstr>Policy</vt:lpwstr>
  </property>
  <property fmtid="{D5CDD505-2E9C-101B-9397-08002B2CF9AE}" pid="13" name="TemplateName">
    <vt:lpwstr>NextDocs Policy Template - 09 Jul 2015.docx</vt:lpwstr>
  </property>
  <property fmtid="{D5CDD505-2E9C-101B-9397-08002B2CF9AE}" pid="14" name="DomainName">
    <vt:lpwstr>NA</vt:lpwstr>
  </property>
  <property fmtid="{D5CDD505-2E9C-101B-9397-08002B2CF9AE}" pid="15" name="ParentContentType">
    <vt:lpwstr>Controlled Document with Training</vt:lpwstr>
  </property>
  <property fmtid="{D5CDD505-2E9C-101B-9397-08002B2CF9AE}" pid="16" name="Organization Name">
    <vt:lpwstr>ACR</vt:lpwstr>
  </property>
  <property fmtid="{D5CDD505-2E9C-101B-9397-08002B2CF9AE}" pid="17" name="Template Name">
    <vt:lpwstr>NextDocs Policy Template - 09 Jul 2015.docx</vt:lpwstr>
  </property>
  <property fmtid="{D5CDD505-2E9C-101B-9397-08002B2CF9AE}" pid="18" name="GroupName">
    <vt:lpwstr>NA</vt:lpwstr>
  </property>
  <property fmtid="{D5CDD505-2E9C-101B-9397-08002B2CF9AE}" pid="19" name="Group Name">
    <vt:lpwstr>NA</vt:lpwstr>
  </property>
  <property fmtid="{D5CDD505-2E9C-101B-9397-08002B2CF9AE}" pid="20" name="DocumentAdder">
    <vt:lpwstr>System Account</vt:lpwstr>
  </property>
  <property fmtid="{D5CDD505-2E9C-101B-9397-08002B2CF9AE}" pid="21" name="Relationship">
    <vt:lpwstr>2bf2295a-e3a8-4fc8-9c79-3ef0baf6bf27</vt:lpwstr>
  </property>
  <property fmtid="{D5CDD505-2E9C-101B-9397-08002B2CF9AE}" pid="22" name="DocumentRequestID">
    <vt:lpwstr>http://phl-vm-sp10/sites/SOP/Lists/NewDocumentRequests/DispForm.aspx?ID=341, NDR-00327</vt:lpwstr>
  </property>
  <property fmtid="{D5CDD505-2E9C-101B-9397-08002B2CF9AE}" pid="23" name="ecm_ItemDeleteBlockHolders">
    <vt:lpwstr/>
  </property>
  <property fmtid="{D5CDD505-2E9C-101B-9397-08002B2CF9AE}" pid="24" name="_vti_ItemHoldRecordStatus">
    <vt:i4>0</vt:i4>
  </property>
  <property fmtid="{D5CDD505-2E9C-101B-9397-08002B2CF9AE}" pid="25" name="IconOverlay">
    <vt:lpwstr/>
  </property>
  <property fmtid="{D5CDD505-2E9C-101B-9397-08002B2CF9AE}" pid="26" name="ecm_RecordRestrictions">
    <vt:lpwstr/>
  </property>
  <property fmtid="{D5CDD505-2E9C-101B-9397-08002B2CF9AE}" pid="27" name="ecm_ItemLockHolders">
    <vt:lpwstr/>
  </property>
  <property fmtid="{D5CDD505-2E9C-101B-9397-08002B2CF9AE}" pid="28" name="8">
    <vt:lpwstr>1073741827,1073741825,1073741925</vt:lpwstr>
  </property>
  <property fmtid="{D5CDD505-2E9C-101B-9397-08002B2CF9AE}" pid="29" name="MC_NextReviewDate">
    <vt:lpwstr>19 Jun 2022</vt:lpwstr>
  </property>
  <property fmtid="{D5CDD505-2E9C-101B-9397-08002B2CF9AE}" pid="30" name="MC_Number">
    <vt:lpwstr>ACR-POL-0004</vt:lpwstr>
  </property>
  <property fmtid="{D5CDD505-2E9C-101B-9397-08002B2CF9AE}" pid="31" name="MC_Owner">
    <vt:lpwstr>Information Technology-Owner</vt:lpwstr>
  </property>
  <property fmtid="{D5CDD505-2E9C-101B-9397-08002B2CF9AE}" pid="32" name="MC_Title">
    <vt:lpwstr>Acceptable Use Policy</vt:lpwstr>
  </property>
  <property fmtid="{D5CDD505-2E9C-101B-9397-08002B2CF9AE}" pid="33" name="MC_EffectiveDate">
    <vt:lpwstr>19 Jun 2020</vt:lpwstr>
  </property>
  <property fmtid="{D5CDD505-2E9C-101B-9397-08002B2CF9AE}" pid="34" name="MC_ReleaseDate">
    <vt:lpwstr>19 Jun 2020</vt:lpwstr>
  </property>
  <property fmtid="{D5CDD505-2E9C-101B-9397-08002B2CF9AE}" pid="35" name="MC_Vault">
    <vt:lpwstr>Information Technology-P-Release</vt:lpwstr>
  </property>
  <property fmtid="{D5CDD505-2E9C-101B-9397-08002B2CF9AE}" pid="36" name="MC_Notes">
    <vt:lpwstr/>
  </property>
  <property fmtid="{D5CDD505-2E9C-101B-9397-08002B2CF9AE}" pid="37" name="MC_Revision">
    <vt:lpwstr>03</vt:lpwstr>
  </property>
  <property fmtid="{D5CDD505-2E9C-101B-9397-08002B2CF9AE}" pid="38" name="MC_Author">
    <vt:lpwstr>MJORDAN</vt:lpwstr>
  </property>
  <property fmtid="{D5CDD505-2E9C-101B-9397-08002B2CF9AE}" pid="39" name="MC_CF_Department">
    <vt:lpwstr>Information Technology</vt:lpwstr>
  </property>
  <property fmtid="{D5CDD505-2E9C-101B-9397-08002B2CF9AE}" pid="40" name="MC_CreatedDate">
    <vt:lpwstr>07 Jul 2020</vt:lpwstr>
  </property>
  <property fmtid="{D5CDD505-2E9C-101B-9397-08002B2CF9AE}" pid="41" name="MC_ExpirationDate">
    <vt:lpwstr/>
  </property>
  <property fmtid="{D5CDD505-2E9C-101B-9397-08002B2CF9AE}" pid="42" name="MC_Status">
    <vt:lpwstr>Release</vt:lpwstr>
  </property>
  <property fmtid="{D5CDD505-2E9C-101B-9397-08002B2CF9AE}" pid="43" name="GrammarlyDocumentId">
    <vt:lpwstr>1a684334d5afddd0fa11e17773e9109bb573934fffe4fd0efacdc4491b3537f1</vt:lpwstr>
  </property>
</Properties>
</file>